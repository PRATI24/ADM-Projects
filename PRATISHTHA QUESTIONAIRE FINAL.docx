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51F6" w14:textId="6C64CAE8" w:rsidR="00F119F1" w:rsidRPr="005B4EAC" w:rsidRDefault="001E08AD" w:rsidP="00EA3804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w:t xml:space="preserve"> </w:t>
      </w:r>
    </w:p>
    <w:p w14:paraId="594E2E65" w14:textId="6CD68A4D" w:rsidR="00DA5971" w:rsidRPr="005B4EAC" w:rsidRDefault="00DA5971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2756C557" w14:textId="7D84A880" w:rsidR="00B5080C" w:rsidRPr="005B4EAC" w:rsidRDefault="00E705B1" w:rsidP="00DA5971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FD17C" wp14:editId="344641DF">
                <wp:simplePos x="0" y="0"/>
                <wp:positionH relativeFrom="page">
                  <wp:posOffset>644974</wp:posOffset>
                </wp:positionH>
                <wp:positionV relativeFrom="paragraph">
                  <wp:posOffset>96520</wp:posOffset>
                </wp:positionV>
                <wp:extent cx="6115050" cy="4552950"/>
                <wp:effectExtent l="0" t="0" r="0" b="0"/>
                <wp:wrapThrough wrapText="bothSides">
                  <wp:wrapPolygon edited="0">
                    <wp:start x="202" y="90"/>
                    <wp:lineTo x="202" y="21419"/>
                    <wp:lineTo x="21331" y="21419"/>
                    <wp:lineTo x="21331" y="90"/>
                    <wp:lineTo x="202" y="90"/>
                  </wp:wrapPolygon>
                </wp:wrapThrough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4552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9334AA4" w14:textId="77777777" w:rsidR="00B033A4" w:rsidRPr="00B033A4" w:rsidRDefault="00B033A4" w:rsidP="00B033A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20" w:line="240" w:lineRule="auto"/>
                              <w:ind w:left="1" w:hanging="3"/>
                              <w:jc w:val="both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B033A4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color w:val="1B1626" w:themeColor="text1"/>
                                <w:sz w:val="56"/>
                                <w:szCs w:val="56"/>
                              </w:rPr>
                              <w:t>WWI Requirement Questionnaire</w:t>
                            </w:r>
                          </w:p>
                          <w:p w14:paraId="4B9CB072" w14:textId="300F59AD" w:rsidR="00B5080C" w:rsidRPr="005B4EAC" w:rsidRDefault="00000000" w:rsidP="00E705B1">
                            <w:pPr>
                              <w:pStyle w:val="P1-Paragraph14R"/>
                              <w:ind w:left="142"/>
                              <w:rPr>
                                <w:color w:val="35C754" w:themeColor="accent1"/>
                              </w:rPr>
                            </w:pPr>
                            <w:sdt>
                              <w:sdtPr>
                                <w:rPr>
                                  <w:color w:val="35C754" w:themeColor="accent1"/>
                                </w:rPr>
                                <w:alias w:val="Category"/>
                                <w:tag w:val=""/>
                                <w:id w:val="-902987437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EE08A3">
                                  <w:rPr>
                                    <w:color w:val="35C754" w:themeColor="accent1"/>
                                  </w:rPr>
                                  <w:t>Version 1.0</w:t>
                                </w:r>
                              </w:sdtContent>
                            </w:sdt>
                          </w:p>
                          <w:p w14:paraId="5529F2BC" w14:textId="77777777" w:rsidR="00B5080C" w:rsidRPr="005D5B18" w:rsidRDefault="00B5080C" w:rsidP="007B1496">
                            <w:pPr>
                              <w:pStyle w:val="P1-Paragraph14R"/>
                              <w:rPr>
                                <w:rFonts w:cs="Arial"/>
                              </w:rPr>
                            </w:pPr>
                          </w:p>
                          <w:p w14:paraId="4551F0A9" w14:textId="77777777" w:rsidR="002C221B" w:rsidRPr="005B4EAC" w:rsidRDefault="002C221B" w:rsidP="002C22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D17C" id="Rectangle 45" o:spid="_x0000_s1026" style="position:absolute;margin-left:50.8pt;margin-top:7.6pt;width:481.5pt;height:358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" filled="f" stroked="f" strokeweight="2pt">
                <v:textbox>
                  <w:txbxContent>
                    <w:p w14:paraId="59334AA4" w14:textId="77777777" w:rsidR="00B033A4" w:rsidRPr="00B033A4" w:rsidRDefault="00B033A4" w:rsidP="00B033A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20" w:line="240" w:lineRule="auto"/>
                        <w:ind w:left="1" w:hanging="3"/>
                        <w:jc w:val="both"/>
                        <w:rPr>
                          <w:rFonts w:asciiTheme="minorHAnsi" w:eastAsia="Arial" w:hAnsiTheme="minorHAnsi" w:cstheme="minorHAnsi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B033A4">
                        <w:rPr>
                          <w:rFonts w:asciiTheme="minorHAnsi" w:eastAsia="Arial" w:hAnsiTheme="minorHAnsi" w:cstheme="minorHAnsi"/>
                          <w:b/>
                          <w:bCs/>
                          <w:color w:val="1B1626" w:themeColor="text1"/>
                          <w:sz w:val="56"/>
                          <w:szCs w:val="56"/>
                        </w:rPr>
                        <w:t>WWI Requirement Questionnaire</w:t>
                      </w:r>
                    </w:p>
                    <w:p w14:paraId="4B9CB072" w14:textId="300F59AD" w:rsidR="00B5080C" w:rsidRPr="005B4EAC" w:rsidRDefault="00000000" w:rsidP="00E705B1">
                      <w:pPr>
                        <w:pStyle w:val="P1-Paragraph14R"/>
                        <w:ind w:left="142"/>
                        <w:rPr>
                          <w:color w:val="35C754" w:themeColor="accent1"/>
                        </w:rPr>
                      </w:pPr>
                      <w:sdt>
                        <w:sdtPr>
                          <w:rPr>
                            <w:color w:val="35C754" w:themeColor="accent1"/>
                          </w:rPr>
                          <w:alias w:val="Category"/>
                          <w:tag w:val=""/>
                          <w:id w:val="-902987437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EE08A3">
                            <w:rPr>
                              <w:color w:val="35C754" w:themeColor="accent1"/>
                            </w:rPr>
                            <w:t>Version 1.0</w:t>
                          </w:r>
                        </w:sdtContent>
                      </w:sdt>
                    </w:p>
                    <w:p w14:paraId="5529F2BC" w14:textId="77777777" w:rsidR="00B5080C" w:rsidRPr="005D5B18" w:rsidRDefault="00B5080C" w:rsidP="007B1496">
                      <w:pPr>
                        <w:pStyle w:val="P1-Paragraph14R"/>
                        <w:rPr>
                          <w:rFonts w:cs="Arial"/>
                        </w:rPr>
                      </w:pPr>
                    </w:p>
                    <w:p w14:paraId="4551F0A9" w14:textId="77777777" w:rsidR="002C221B" w:rsidRPr="005B4EAC" w:rsidRDefault="002C221B" w:rsidP="002C221B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14:paraId="46DD5C9E" w14:textId="6107F6F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3536F436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18439B27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74A3F158" w14:textId="3E0347C5" w:rsidR="003847F4" w:rsidRPr="005B4EAC" w:rsidRDefault="003847F4" w:rsidP="007B1496">
      <w:pPr>
        <w:tabs>
          <w:tab w:val="left" w:pos="6060"/>
        </w:tabs>
        <w:rPr>
          <w:rFonts w:asciiTheme="minorHAnsi" w:hAnsiTheme="minorHAnsi" w:cstheme="minorHAnsi"/>
          <w:color w:val="614F89" w:themeColor="text1" w:themeTint="A6"/>
        </w:rPr>
      </w:pPr>
    </w:p>
    <w:p w14:paraId="506EB66D" w14:textId="77777777" w:rsidR="00DA5971" w:rsidRPr="005B4EAC" w:rsidRDefault="00DA5971" w:rsidP="00DA5971">
      <w:pPr>
        <w:pStyle w:val="ListParagraph"/>
        <w:ind w:left="0"/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/>
      </w:r>
    </w:p>
    <w:p w14:paraId="42595E5F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79863621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2CD7851A" w14:textId="0D8DFED9" w:rsidR="00761982" w:rsidRPr="005B4EAC" w:rsidRDefault="00761982">
      <w:pPr>
        <w:rPr>
          <w:rFonts w:asciiTheme="minorHAnsi" w:hAnsiTheme="minorHAnsi" w:cstheme="minorHAnsi"/>
        </w:rPr>
      </w:pPr>
    </w:p>
    <w:p w14:paraId="631A0CB0" w14:textId="77777777" w:rsidR="00761982" w:rsidRPr="005B4EAC" w:rsidRDefault="0049042C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995F49" wp14:editId="12517BF9">
                <wp:simplePos x="0" y="0"/>
                <wp:positionH relativeFrom="column">
                  <wp:posOffset>3664585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09F1" w14:textId="78F66D53" w:rsidR="0049042C" w:rsidRPr="005B4EAC" w:rsidRDefault="00103536" w:rsidP="0061226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</w:pPr>
                            <w:r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>Classification:</w:t>
                            </w:r>
                            <w:r w:rsidR="0049042C"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95F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88.55pt;margin-top:465.6pt;width:178.5pt;height:18.9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uZGA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" filled="f" stroked="f" strokeweight=".5pt">
                <v:textbox>
                  <w:txbxContent>
                    <w:p w14:paraId="319309F1" w14:textId="78F66D53" w:rsidR="0049042C" w:rsidRPr="005B4EAC" w:rsidRDefault="00103536" w:rsidP="0061226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</w:pPr>
                      <w:r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>Classification:</w:t>
                      </w:r>
                      <w:r w:rsidR="0049042C"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12269"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0A312E" wp14:editId="6D023BB3">
                <wp:simplePos x="0" y="0"/>
                <wp:positionH relativeFrom="column">
                  <wp:posOffset>4483735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alias w:val="Classification"/>
                              <w:tag w:val="Classification"/>
                              <w:id w:val="-273251721"/>
                              <w:dropDownList>
                                <w:listItem w:displayText="Secret" w:value="Secret"/>
                                <w:listItem w:displayText="Confidential" w:value="Confidential"/>
                                <w:listItem w:displayText="Private" w:value="Private"/>
                                <w:listItem w:displayText="Public" w:value="Public"/>
                              </w:dropDownList>
                            </w:sdtPr>
                            <w:sdtContent>
                              <w:p w14:paraId="2C2DCF31" w14:textId="1B58214A" w:rsidR="00612269" w:rsidRPr="005B4EAC" w:rsidRDefault="00FE6651" w:rsidP="00612269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  <w:t>Confidential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A312E" id="Text Box 3" o:spid="_x0000_s1028" type="#_x0000_t202" style="position:absolute;margin-left:353.05pt;margin-top:465.6pt;width:178.5pt;height:18.9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o9GQ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alias w:val="Classification"/>
                        <w:tag w:val="Classification"/>
                        <w:id w:val="-273251721"/>
                        <w:dropDownList>
                          <w:listItem w:displayText="Secret" w:value="Secret"/>
                          <w:listItem w:displayText="Confidential" w:value="Confidential"/>
                          <w:listItem w:displayText="Private" w:value="Private"/>
                          <w:listItem w:displayText="Public" w:value="Public"/>
                        </w:dropDownList>
                      </w:sdtPr>
                      <w:sdtContent>
                        <w:p w14:paraId="2C2DCF31" w14:textId="1B58214A" w:rsidR="00612269" w:rsidRPr="005B4EAC" w:rsidRDefault="00FE6651" w:rsidP="00612269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  <w:t>Confidential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61982" w:rsidRPr="005B4EAC">
        <w:rPr>
          <w:rFonts w:asciiTheme="minorHAnsi" w:hAnsiTheme="minorHAnsi" w:cstheme="minorHAnsi"/>
        </w:rPr>
        <w:br w:type="page"/>
      </w:r>
    </w:p>
    <w:p w14:paraId="79659865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49946070" w14:textId="77777777" w:rsidR="00761982" w:rsidRPr="005B4EAC" w:rsidRDefault="00761982">
      <w:pPr>
        <w:rPr>
          <w:rFonts w:asciiTheme="minorHAnsi" w:hAnsiTheme="minorHAnsi" w:cstheme="minorHAnsi"/>
        </w:rPr>
      </w:pPr>
    </w:p>
    <w:tbl>
      <w:tblPr>
        <w:tblStyle w:val="ListTable3-Accent3"/>
        <w:tblW w:w="0" w:type="auto"/>
        <w:tblBorders>
          <w:top w:val="single" w:sz="4" w:space="0" w:color="B7C4CD" w:themeColor="text2" w:themeTint="99"/>
          <w:left w:val="single" w:sz="4" w:space="0" w:color="B7C4CD" w:themeColor="text2" w:themeTint="99"/>
          <w:bottom w:val="single" w:sz="4" w:space="0" w:color="B7C4CD" w:themeColor="text2" w:themeTint="99"/>
          <w:right w:val="single" w:sz="4" w:space="0" w:color="B7C4CD" w:themeColor="text2" w:themeTint="99"/>
          <w:insideH w:val="single" w:sz="4" w:space="0" w:color="B7C4CD" w:themeColor="text2" w:themeTint="99"/>
          <w:insideV w:val="single" w:sz="4" w:space="0" w:color="B7C4CD" w:themeColor="text2" w:themeTint="99"/>
        </w:tblBorders>
        <w:tblLook w:val="04A0" w:firstRow="1" w:lastRow="0" w:firstColumn="1" w:lastColumn="0" w:noHBand="0" w:noVBand="1"/>
      </w:tblPr>
      <w:tblGrid>
        <w:gridCol w:w="2027"/>
        <w:gridCol w:w="1970"/>
        <w:gridCol w:w="2057"/>
        <w:gridCol w:w="1872"/>
        <w:gridCol w:w="2042"/>
      </w:tblGrid>
      <w:tr w:rsidR="008C1BE2" w:rsidRPr="005B4EAC" w14:paraId="4F4A7574" w14:textId="77777777" w:rsidTr="00EA5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shd w:val="clear" w:color="auto" w:fill="889DAC" w:themeFill="text2"/>
            <w:vAlign w:val="center"/>
          </w:tcPr>
          <w:p w14:paraId="5C448B5E" w14:textId="77777777" w:rsidR="008C1BE2" w:rsidRPr="005B4EAC" w:rsidRDefault="008C1BE2" w:rsidP="008C1BE2">
            <w:pPr>
              <w:pStyle w:val="P3-Paragraph10R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Version</w:t>
            </w:r>
          </w:p>
        </w:tc>
        <w:tc>
          <w:tcPr>
            <w:tcW w:w="1970" w:type="dxa"/>
            <w:shd w:val="clear" w:color="auto" w:fill="889DAC" w:themeFill="text2"/>
            <w:vAlign w:val="center"/>
          </w:tcPr>
          <w:p w14:paraId="4CA37774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Date</w:t>
            </w:r>
          </w:p>
        </w:tc>
        <w:tc>
          <w:tcPr>
            <w:tcW w:w="2057" w:type="dxa"/>
            <w:shd w:val="clear" w:color="auto" w:fill="889DAC" w:themeFill="text2"/>
            <w:vAlign w:val="center"/>
          </w:tcPr>
          <w:p w14:paraId="362A82F8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Modified By</w:t>
            </w:r>
          </w:p>
        </w:tc>
        <w:tc>
          <w:tcPr>
            <w:tcW w:w="1872" w:type="dxa"/>
            <w:shd w:val="clear" w:color="auto" w:fill="889DAC" w:themeFill="text2"/>
            <w:vAlign w:val="center"/>
          </w:tcPr>
          <w:p w14:paraId="300F5A43" w14:textId="710129B1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8C1BE2">
              <w:rPr>
                <w:rFonts w:asciiTheme="minorHAnsi" w:hAnsiTheme="minorHAnsi"/>
                <w:color w:val="FFFFFF" w:themeColor="background1"/>
              </w:rPr>
              <w:t>Summary of Changes</w:t>
            </w:r>
          </w:p>
        </w:tc>
        <w:tc>
          <w:tcPr>
            <w:tcW w:w="2042" w:type="dxa"/>
            <w:shd w:val="clear" w:color="auto" w:fill="889DAC" w:themeFill="text2"/>
            <w:vAlign w:val="center"/>
          </w:tcPr>
          <w:p w14:paraId="17EF382B" w14:textId="6C1A4299" w:rsidR="008C1BE2" w:rsidRPr="005B4EAC" w:rsidRDefault="00BB67B7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BB67B7">
              <w:rPr>
                <w:rFonts w:asciiTheme="minorHAnsi" w:hAnsiTheme="minorHAnsi"/>
                <w:color w:val="FFFFFF" w:themeColor="background1"/>
              </w:rPr>
              <w:t>Approved by</w:t>
            </w:r>
          </w:p>
        </w:tc>
      </w:tr>
      <w:tr w:rsidR="00BB67B7" w:rsidRPr="005B4EAC" w14:paraId="6EB8C273" w14:textId="77777777" w:rsidTr="00794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688C6F1" w14:textId="29BB4432" w:rsidR="00BB67B7" w:rsidRPr="005B4EAC" w:rsidRDefault="00000000" w:rsidP="00BB67B7">
            <w:pPr>
              <w:pStyle w:val="P3-Paragraph10R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Category"/>
                <w:tag w:val=""/>
                <w:id w:val="2027210378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B67B7" w:rsidRPr="00EE08A3">
                  <w:rPr>
                    <w:rFonts w:asciiTheme="minorHAnsi" w:hAnsiTheme="minorHAnsi"/>
                  </w:rPr>
                  <w:t>Version 1.0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Publish Date"/>
            <w:tag w:val=""/>
            <w:id w:val="-1789187056"/>
            <w:dataBinding w:prefixMappings="xmlns:ns0='http://schemas.microsoft.com/office/2006/coverPageProps' " w:xpath="/ns0:CoverPageProperties[1]/ns0:PublishDate[1]" w:storeItemID="{55AF091B-3C7A-41E3-B477-F2FDAA23CFDA}"/>
            <w:date w:fullDate="2023-05-25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970" w:type="dxa"/>
              </w:tcPr>
              <w:p w14:paraId="784509A7" w14:textId="22CC80E2" w:rsidR="00BB67B7" w:rsidRPr="005B4EAC" w:rsidRDefault="00954AC4" w:rsidP="00BB67B7">
                <w:pPr>
                  <w:pStyle w:val="P3-Paragraph10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n-IN"/>
                  </w:rPr>
                  <w:t>25-05-2023</w:t>
                </w:r>
              </w:p>
            </w:tc>
          </w:sdtContent>
        </w:sdt>
        <w:tc>
          <w:tcPr>
            <w:tcW w:w="2057" w:type="dxa"/>
          </w:tcPr>
          <w:p w14:paraId="0B90407C" w14:textId="04295BEB" w:rsidR="00BB67B7" w:rsidRPr="005B4EAC" w:rsidRDefault="000623DD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Pratishtha Sharma</w:t>
            </w:r>
          </w:p>
        </w:tc>
        <w:tc>
          <w:tcPr>
            <w:tcW w:w="1872" w:type="dxa"/>
          </w:tcPr>
          <w:p w14:paraId="7DCA78D0" w14:textId="01A88576" w:rsidR="00BB67B7" w:rsidRPr="005B4EAC" w:rsidRDefault="00BB67B7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42" w:type="dxa"/>
          </w:tcPr>
          <w:p w14:paraId="38068F6B" w14:textId="3A93A74C" w:rsidR="00BB67B7" w:rsidRPr="005B4EAC" w:rsidRDefault="00BB67B7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1B5B0BAC" w14:textId="77777777" w:rsidR="00B033A4" w:rsidRPr="005B4EAC" w:rsidRDefault="00B033A4">
      <w:pPr>
        <w:rPr>
          <w:rFonts w:asciiTheme="minorHAnsi" w:hAnsiTheme="minorHAnsi" w:cstheme="minorHAnsi"/>
        </w:rPr>
      </w:pPr>
    </w:p>
    <w:p w14:paraId="2772A4D3" w14:textId="774A5B08" w:rsidR="006A2403" w:rsidRDefault="006A2403" w:rsidP="006A2403">
      <w:pPr>
        <w:rPr>
          <w:rFonts w:asciiTheme="minorHAnsi" w:hAnsiTheme="minorHAnsi" w:cstheme="minorHAnsi"/>
        </w:rPr>
      </w:pPr>
      <w:bookmarkStart w:id="0" w:name="_Toc76484465"/>
    </w:p>
    <w:p w14:paraId="7A933225" w14:textId="31D85EB0" w:rsidR="006A2403" w:rsidRDefault="006A2403" w:rsidP="006A2403">
      <w:pPr>
        <w:rPr>
          <w:rFonts w:asciiTheme="minorHAnsi" w:hAnsiTheme="minorHAnsi" w:cstheme="minorHAnsi"/>
        </w:rPr>
      </w:pPr>
    </w:p>
    <w:p w14:paraId="54B54421" w14:textId="490376B0" w:rsidR="006A2403" w:rsidRDefault="006A2403" w:rsidP="006A2403">
      <w:pPr>
        <w:rPr>
          <w:rFonts w:asciiTheme="minorHAnsi" w:hAnsiTheme="minorHAnsi" w:cstheme="minorHAnsi"/>
        </w:rPr>
      </w:pPr>
    </w:p>
    <w:p w14:paraId="24ED0978" w14:textId="3490F7AB" w:rsidR="006A2403" w:rsidRDefault="006A2403" w:rsidP="006A2403">
      <w:pPr>
        <w:rPr>
          <w:rFonts w:asciiTheme="minorHAnsi" w:hAnsiTheme="minorHAnsi" w:cstheme="minorHAnsi"/>
        </w:rPr>
      </w:pPr>
    </w:p>
    <w:p w14:paraId="387A2201" w14:textId="407753C2" w:rsidR="006A2403" w:rsidRDefault="006A2403" w:rsidP="006A2403">
      <w:pPr>
        <w:rPr>
          <w:rFonts w:asciiTheme="minorHAnsi" w:hAnsiTheme="minorHAnsi" w:cstheme="minorHAnsi"/>
        </w:rPr>
      </w:pPr>
    </w:p>
    <w:p w14:paraId="3CD519AF" w14:textId="5647311B" w:rsidR="006A2403" w:rsidRDefault="006A2403" w:rsidP="006A2403">
      <w:pPr>
        <w:rPr>
          <w:rFonts w:asciiTheme="minorHAnsi" w:hAnsiTheme="minorHAnsi" w:cstheme="minorHAnsi"/>
        </w:rPr>
      </w:pPr>
    </w:p>
    <w:p w14:paraId="0433AD2F" w14:textId="4D87856B" w:rsidR="006A2403" w:rsidRDefault="006A2403" w:rsidP="006A2403">
      <w:pPr>
        <w:rPr>
          <w:rFonts w:asciiTheme="minorHAnsi" w:hAnsiTheme="minorHAnsi" w:cstheme="minorHAnsi"/>
        </w:rPr>
      </w:pPr>
    </w:p>
    <w:p w14:paraId="63162D31" w14:textId="64D08A0A" w:rsidR="006A2403" w:rsidRDefault="006A2403" w:rsidP="006A2403">
      <w:pPr>
        <w:rPr>
          <w:rFonts w:asciiTheme="minorHAnsi" w:hAnsiTheme="minorHAnsi" w:cstheme="minorHAnsi"/>
        </w:rPr>
      </w:pPr>
    </w:p>
    <w:p w14:paraId="2F4C8849" w14:textId="26152C84" w:rsidR="006A2403" w:rsidRDefault="006A2403" w:rsidP="006A2403">
      <w:pPr>
        <w:rPr>
          <w:rFonts w:asciiTheme="minorHAnsi" w:hAnsiTheme="minorHAnsi" w:cstheme="minorHAnsi"/>
        </w:rPr>
      </w:pPr>
    </w:p>
    <w:p w14:paraId="15598F2F" w14:textId="27D6BFA3" w:rsidR="006A2403" w:rsidRDefault="006A2403" w:rsidP="006A2403">
      <w:pPr>
        <w:rPr>
          <w:rFonts w:asciiTheme="minorHAnsi" w:hAnsiTheme="minorHAnsi" w:cstheme="minorHAnsi"/>
        </w:rPr>
      </w:pPr>
    </w:p>
    <w:p w14:paraId="7DB76CD6" w14:textId="00D75C43" w:rsidR="006A2403" w:rsidRDefault="006A2403" w:rsidP="006A2403">
      <w:pPr>
        <w:rPr>
          <w:rFonts w:asciiTheme="minorHAnsi" w:hAnsiTheme="minorHAnsi" w:cstheme="minorHAnsi"/>
        </w:rPr>
      </w:pPr>
    </w:p>
    <w:p w14:paraId="60FB1608" w14:textId="1B892ABE" w:rsidR="006A2403" w:rsidRDefault="006A2403" w:rsidP="006A2403">
      <w:pPr>
        <w:rPr>
          <w:rFonts w:asciiTheme="minorHAnsi" w:hAnsiTheme="minorHAnsi" w:cstheme="minorHAnsi"/>
        </w:rPr>
      </w:pPr>
    </w:p>
    <w:p w14:paraId="7839874C" w14:textId="52086B5D" w:rsidR="006A2403" w:rsidRDefault="006A2403" w:rsidP="006A2403">
      <w:pPr>
        <w:rPr>
          <w:rFonts w:asciiTheme="minorHAnsi" w:hAnsiTheme="minorHAnsi" w:cstheme="minorHAnsi"/>
        </w:rPr>
      </w:pPr>
    </w:p>
    <w:p w14:paraId="280BB943" w14:textId="64CEF716" w:rsidR="006A2403" w:rsidRDefault="006A2403" w:rsidP="006A2403">
      <w:pPr>
        <w:rPr>
          <w:rFonts w:asciiTheme="minorHAnsi" w:hAnsiTheme="minorHAnsi" w:cstheme="minorHAnsi"/>
        </w:rPr>
      </w:pPr>
    </w:p>
    <w:p w14:paraId="72E9E639" w14:textId="123213BE" w:rsidR="006A2403" w:rsidRDefault="006A2403" w:rsidP="006A2403">
      <w:pPr>
        <w:rPr>
          <w:rFonts w:asciiTheme="minorHAnsi" w:hAnsiTheme="minorHAnsi" w:cstheme="minorHAnsi"/>
        </w:rPr>
      </w:pPr>
    </w:p>
    <w:p w14:paraId="262C1D64" w14:textId="0570561B" w:rsidR="006A2403" w:rsidRDefault="006A2403" w:rsidP="006A2403">
      <w:pPr>
        <w:rPr>
          <w:rFonts w:asciiTheme="minorHAnsi" w:hAnsiTheme="minorHAnsi" w:cstheme="minorHAnsi"/>
        </w:rPr>
      </w:pPr>
    </w:p>
    <w:p w14:paraId="41A3F5F1" w14:textId="4A1EF7DD" w:rsidR="006A2403" w:rsidRDefault="006A2403" w:rsidP="006A2403">
      <w:pPr>
        <w:rPr>
          <w:rFonts w:asciiTheme="minorHAnsi" w:hAnsiTheme="minorHAnsi" w:cstheme="minorHAnsi"/>
        </w:rPr>
      </w:pPr>
    </w:p>
    <w:p w14:paraId="2117C6E8" w14:textId="28368228" w:rsidR="006A2403" w:rsidRDefault="006A2403" w:rsidP="006A2403">
      <w:pPr>
        <w:rPr>
          <w:rFonts w:asciiTheme="minorHAnsi" w:hAnsiTheme="minorHAnsi" w:cstheme="minorHAnsi"/>
        </w:rPr>
      </w:pPr>
    </w:p>
    <w:p w14:paraId="4E2C0422" w14:textId="09A770C2" w:rsidR="006A2403" w:rsidRDefault="006A2403" w:rsidP="006A2403">
      <w:pPr>
        <w:rPr>
          <w:rFonts w:asciiTheme="minorHAnsi" w:hAnsiTheme="minorHAnsi" w:cstheme="minorHAnsi"/>
        </w:rPr>
      </w:pPr>
    </w:p>
    <w:p w14:paraId="779D853C" w14:textId="710D48ED" w:rsidR="006A2403" w:rsidRDefault="006A2403" w:rsidP="006A2403">
      <w:pPr>
        <w:rPr>
          <w:rFonts w:asciiTheme="minorHAnsi" w:hAnsiTheme="minorHAnsi" w:cstheme="minorHAnsi"/>
        </w:rPr>
      </w:pPr>
    </w:p>
    <w:p w14:paraId="25B3AF4D" w14:textId="7958D28B" w:rsidR="006A2403" w:rsidRDefault="006A2403" w:rsidP="006A2403">
      <w:pPr>
        <w:rPr>
          <w:rFonts w:asciiTheme="minorHAnsi" w:hAnsiTheme="minorHAnsi" w:cstheme="minorHAnsi"/>
        </w:rPr>
      </w:pPr>
    </w:p>
    <w:p w14:paraId="5F9219D4" w14:textId="02F5B342" w:rsidR="006A2403" w:rsidRDefault="006A2403" w:rsidP="006A2403">
      <w:pPr>
        <w:rPr>
          <w:rFonts w:asciiTheme="minorHAnsi" w:hAnsiTheme="minorHAnsi" w:cstheme="minorHAnsi"/>
        </w:rPr>
      </w:pPr>
    </w:p>
    <w:p w14:paraId="26EAAB44" w14:textId="13B923B4" w:rsidR="006A2403" w:rsidRDefault="006A2403" w:rsidP="006A2403">
      <w:pPr>
        <w:rPr>
          <w:rFonts w:asciiTheme="minorHAnsi" w:hAnsiTheme="minorHAnsi" w:cstheme="minorHAnsi"/>
        </w:rPr>
      </w:pPr>
    </w:p>
    <w:p w14:paraId="43A07C9A" w14:textId="77777777" w:rsidR="006A2403" w:rsidRDefault="006A2403" w:rsidP="006A2403">
      <w:pPr>
        <w:rPr>
          <w:rFonts w:cstheme="minorHAnsi"/>
        </w:rPr>
      </w:pPr>
    </w:p>
    <w:p w14:paraId="61EE287A" w14:textId="17A4FDFE" w:rsidR="006A2403" w:rsidRDefault="006A2403" w:rsidP="006A2403">
      <w:pPr>
        <w:rPr>
          <w:rFonts w:cstheme="minorHAnsi"/>
        </w:rPr>
      </w:pPr>
    </w:p>
    <w:p w14:paraId="2FB0B884" w14:textId="77777777" w:rsidR="001235C9" w:rsidRDefault="001235C9" w:rsidP="006A2403">
      <w:pPr>
        <w:rPr>
          <w:rFonts w:cstheme="minorHAnsi"/>
        </w:rPr>
      </w:pPr>
    </w:p>
    <w:bookmarkEnd w:id="0"/>
    <w:p w14:paraId="3C9BC86E" w14:textId="78E4B4E8" w:rsidR="006A2403" w:rsidRDefault="006A2403" w:rsidP="006A2403">
      <w:pPr>
        <w:pStyle w:val="Heading1"/>
        <w:numPr>
          <w:ilvl w:val="0"/>
          <w:numId w:val="19"/>
        </w:numPr>
        <w:rPr>
          <w:rFonts w:asciiTheme="minorHAnsi" w:eastAsia="Arial" w:hAnsiTheme="minorHAnsi" w:cstheme="minorHAnsi"/>
          <w:color w:val="002060"/>
          <w:sz w:val="32"/>
        </w:rPr>
      </w:pPr>
      <w:r w:rsidRPr="006A2403">
        <w:rPr>
          <w:rFonts w:asciiTheme="minorHAnsi" w:eastAsia="Arial" w:hAnsiTheme="minorHAnsi" w:cstheme="minorHAnsi"/>
          <w:color w:val="002060"/>
          <w:sz w:val="32"/>
        </w:rPr>
        <w:lastRenderedPageBreak/>
        <w:t>High Level Business Objective</w:t>
      </w:r>
      <w:r>
        <w:rPr>
          <w:rFonts w:asciiTheme="minorHAnsi" w:eastAsia="Arial" w:hAnsiTheme="minorHAnsi" w:cstheme="minorHAnsi"/>
          <w:color w:val="002060"/>
          <w:sz w:val="32"/>
        </w:rPr>
        <w:t>s</w:t>
      </w:r>
    </w:p>
    <w:p w14:paraId="1AB5338F" w14:textId="77777777" w:rsidR="009968F0" w:rsidRPr="009968F0" w:rsidRDefault="009968F0" w:rsidP="009968F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jc w:val="both"/>
        <w:rPr>
          <w:rFonts w:eastAsia="Arial" w:cs="Arial"/>
          <w:color w:val="000000"/>
          <w:sz w:val="28"/>
          <w:szCs w:val="28"/>
        </w:rPr>
      </w:pPr>
    </w:p>
    <w:p w14:paraId="73C61362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What are the objectives of this project? What specific goals or outcomes are you aiming to achieve?</w:t>
      </w:r>
    </w:p>
    <w:p w14:paraId="10E29AB4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What are you trying to accomplish from the reports generated? What insights, analysis, or decision-making support are you seeking?</w:t>
      </w:r>
    </w:p>
    <w:p w14:paraId="6055A7DB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What are your top priority business metrics? Which metrics are most important for measuring the success of the organization?</w:t>
      </w:r>
    </w:p>
    <w:p w14:paraId="51156CCD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What are the key performance indicators (KPIs) that the organization uses to measure success? Which specific metrics or indicators are crucial for monitoring performance?</w:t>
      </w:r>
    </w:p>
    <w:p w14:paraId="3DFBD20F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Who will be using the reports? Who are the intended users or stakeholders who will be utilizing the insights and information from the reports?</w:t>
      </w:r>
    </w:p>
    <w:p w14:paraId="00B65E46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Who can access these reports and dossiers? Are there any specific user roles or permissions associated with accessing the reports?</w:t>
      </w:r>
    </w:p>
    <w:p w14:paraId="6F4B4838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Who will be the owner of these files? Who is responsible for managing and maintaining the reports and dossiers?</w:t>
      </w:r>
    </w:p>
    <w:p w14:paraId="361E6D4E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Is there a requirement for more than one version of these reports and dossiers? Are there different variations or versions needed for specific user groups or purposes?</w:t>
      </w:r>
    </w:p>
    <w:p w14:paraId="48540A00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How familiar is the user with the tool? What is the level of expertise or familiarity with the reporting tool or analytics platform?</w:t>
      </w:r>
    </w:p>
    <w:p w14:paraId="5B107279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How frequently are you going to use these reports? Will the reports be generated on a regular basis, or for specific events or occasions?</w:t>
      </w:r>
    </w:p>
    <w:p w14:paraId="210468F2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What actions are you driving from these reports? How do you plan to use the insights and information from the reports to guide decision-making or take specific actions?</w:t>
      </w:r>
    </w:p>
    <w:p w14:paraId="413ACF5A" w14:textId="77777777" w:rsidR="00A02102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What are the main revenue goals or targets for the organization? What specific revenue-related objectives or targets does the organization aim to achieve?</w:t>
      </w:r>
    </w:p>
    <w:p w14:paraId="3B89B223" w14:textId="08317575" w:rsidR="006A2403" w:rsidRPr="00427E70" w:rsidRDefault="00A02102" w:rsidP="00427E70">
      <w:pPr>
        <w:pStyle w:val="H2-Heading14B"/>
        <w:numPr>
          <w:ilvl w:val="1"/>
          <w:numId w:val="42"/>
        </w:numPr>
        <w:jc w:val="both"/>
      </w:pPr>
      <w:r w:rsidRPr="00427E70">
        <w:t>Are there any specific profitability or cost reduction goals the organization aims to achieve? Are there financial targets or objectives related to profitability or cost savings?</w:t>
      </w:r>
    </w:p>
    <w:p w14:paraId="78FD25C8" w14:textId="7F5B61FF" w:rsidR="006A2403" w:rsidRPr="006A2403" w:rsidRDefault="006A2403" w:rsidP="006A2403">
      <w:pPr>
        <w:ind w:left="358"/>
      </w:pPr>
    </w:p>
    <w:p w14:paraId="3A7FC4A0" w14:textId="04498BBC" w:rsidR="006A2403" w:rsidRDefault="006A2403" w:rsidP="006A2403">
      <w:pPr>
        <w:pStyle w:val="Heading1"/>
        <w:numPr>
          <w:ilvl w:val="0"/>
          <w:numId w:val="19"/>
        </w:numPr>
        <w:rPr>
          <w:rFonts w:asciiTheme="minorHAnsi" w:eastAsia="Arial" w:hAnsiTheme="minorHAnsi" w:cstheme="minorHAnsi"/>
          <w:color w:val="002060"/>
          <w:sz w:val="32"/>
        </w:rPr>
      </w:pPr>
      <w:r w:rsidRPr="006A2403">
        <w:rPr>
          <w:rFonts w:asciiTheme="minorHAnsi" w:eastAsia="Arial" w:hAnsiTheme="minorHAnsi" w:cstheme="minorHAnsi"/>
          <w:color w:val="002060"/>
          <w:sz w:val="32"/>
        </w:rPr>
        <w:t>Analysis And Content Requirements</w:t>
      </w:r>
    </w:p>
    <w:p w14:paraId="148269F1" w14:textId="6A26F054" w:rsidR="000623DD" w:rsidRDefault="000623DD" w:rsidP="000623DD"/>
    <w:p w14:paraId="56D9CDC7" w14:textId="77777777" w:rsidR="00427E70" w:rsidRPr="00427E70" w:rsidRDefault="00427E70" w:rsidP="00427E70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vanish/>
        </w:rPr>
      </w:pPr>
    </w:p>
    <w:p w14:paraId="42FED249" w14:textId="77777777" w:rsidR="00427E70" w:rsidRPr="00427E70" w:rsidRDefault="00427E70" w:rsidP="00427E70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vanish/>
        </w:rPr>
      </w:pPr>
    </w:p>
    <w:p w14:paraId="0DC02E1C" w14:textId="77777777" w:rsidR="00427E70" w:rsidRPr="00427E70" w:rsidRDefault="00427E70" w:rsidP="00427E70">
      <w:pPr>
        <w:pStyle w:val="ListParagraph"/>
        <w:numPr>
          <w:ilvl w:val="0"/>
          <w:numId w:val="41"/>
        </w:numPr>
        <w:contextualSpacing w:val="0"/>
        <w:jc w:val="both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724C1F09" w14:textId="77777777" w:rsidR="00427E70" w:rsidRPr="00427E70" w:rsidRDefault="00427E70" w:rsidP="00427E70">
      <w:pPr>
        <w:pStyle w:val="ListParagraph"/>
        <w:numPr>
          <w:ilvl w:val="0"/>
          <w:numId w:val="41"/>
        </w:numPr>
        <w:contextualSpacing w:val="0"/>
        <w:jc w:val="both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11F7CEF6" w14:textId="20B59CC6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 xml:space="preserve">Do you need to perform trend analysis? If so, at what level of granularity would you like to </w:t>
      </w:r>
      <w:proofErr w:type="spellStart"/>
      <w:r w:rsidRPr="00427E70">
        <w:t>analyze</w:t>
      </w:r>
      <w:proofErr w:type="spellEnd"/>
      <w:r w:rsidRPr="00427E70">
        <w:t xml:space="preserve"> the trends? (e.g., yearly, quarterly, monthly)</w:t>
      </w:r>
    </w:p>
    <w:p w14:paraId="6ACB7B99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Are there any specific attributes or dimensions for which you require drilling down to explore more detailed information?</w:t>
      </w:r>
    </w:p>
    <w:p w14:paraId="1B517A52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lastRenderedPageBreak/>
        <w:t>Does your organization have any specific hierarchy requirements for the reports or dossiers? (e.g., organizational hierarchy, geographical hierarchy)</w:t>
      </w:r>
    </w:p>
    <w:p w14:paraId="1FCE5842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Which user roles will require access to view the reports? Are there any specific power users within your organization who require advanced reporting capabilities?</w:t>
      </w:r>
    </w:p>
    <w:p w14:paraId="4A1CA5DB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Do you have a need for statistical data or platform analytics related to the creation of this project in MSTR?</w:t>
      </w:r>
    </w:p>
    <w:p w14:paraId="72DEC60A" w14:textId="0F6A1F1F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Does your organization have any preferences or requirements for the location of the reports, such as specific folders or directories?</w:t>
      </w:r>
    </w:p>
    <w:p w14:paraId="59FB4E24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What are the key measures or metrics that need to be calculated and presented in the reports?</w:t>
      </w:r>
    </w:p>
    <w:p w14:paraId="18F196B8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Are there any specific data aggregation or summarization requirements for the analysis?</w:t>
      </w:r>
    </w:p>
    <w:p w14:paraId="072FC9F1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Are there any specific thresholds or benchmarks that need to be applied in the analysis?</w:t>
      </w:r>
    </w:p>
    <w:p w14:paraId="4F62E5C3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For a prompt, should there be any default answers? If yes, then what should the default answers be?</w:t>
      </w:r>
    </w:p>
    <w:p w14:paraId="2015410F" w14:textId="77777777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Which type of year (Fiscal or Calendar year) should be selected for running the third report?</w:t>
      </w:r>
    </w:p>
    <w:p w14:paraId="7538A9D2" w14:textId="6A6DA068" w:rsidR="000623DD" w:rsidRPr="00427E70" w:rsidRDefault="000623DD" w:rsidP="00427E70">
      <w:pPr>
        <w:pStyle w:val="H2-Heading14B"/>
        <w:numPr>
          <w:ilvl w:val="1"/>
          <w:numId w:val="41"/>
        </w:numPr>
        <w:jc w:val="both"/>
      </w:pPr>
      <w:r w:rsidRPr="00427E70">
        <w:t>In which form should the dossier be presented, as a presentation or in PDF export format?</w:t>
      </w:r>
    </w:p>
    <w:p w14:paraId="3D28DFF1" w14:textId="7615905C" w:rsidR="006A2403" w:rsidRPr="00427E70" w:rsidRDefault="001D6BD3" w:rsidP="00427E70">
      <w:pPr>
        <w:pStyle w:val="H2-Heading14B"/>
        <w:numPr>
          <w:ilvl w:val="1"/>
          <w:numId w:val="41"/>
        </w:numPr>
        <w:jc w:val="both"/>
      </w:pPr>
      <w:r w:rsidRPr="00427E70">
        <w:t>Maximum time required for the output?</w:t>
      </w:r>
    </w:p>
    <w:p w14:paraId="2AFE142B" w14:textId="6707CE5E" w:rsidR="00CE67DF" w:rsidRPr="009E658F" w:rsidRDefault="0025230F" w:rsidP="00427E70">
      <w:pPr>
        <w:pStyle w:val="H2-Heading14B"/>
        <w:numPr>
          <w:ilvl w:val="1"/>
          <w:numId w:val="41"/>
        </w:numPr>
        <w:jc w:val="both"/>
      </w:pPr>
      <w:r w:rsidRPr="009E658F">
        <w:t>Any Power Users from your org?</w:t>
      </w:r>
    </w:p>
    <w:p w14:paraId="5E6E21CA" w14:textId="47077E22" w:rsidR="001D6BD3" w:rsidRPr="009E658F" w:rsidRDefault="000F2B58" w:rsidP="00427E70">
      <w:pPr>
        <w:pStyle w:val="H2-Heading14B"/>
        <w:numPr>
          <w:ilvl w:val="1"/>
          <w:numId w:val="41"/>
        </w:numPr>
        <w:jc w:val="both"/>
      </w:pPr>
      <w:r w:rsidRPr="009E658F">
        <w:t>Do we need to enable any subscriptions/schedules for any report?</w:t>
      </w:r>
    </w:p>
    <w:p w14:paraId="72DDE7BC" w14:textId="77777777" w:rsidR="003C66FE" w:rsidRPr="003C66FE" w:rsidRDefault="003C66FE" w:rsidP="003C66FE">
      <w:pPr>
        <w:rPr>
          <w:sz w:val="28"/>
          <w:szCs w:val="32"/>
        </w:rPr>
      </w:pPr>
    </w:p>
    <w:p w14:paraId="7C5C18CB" w14:textId="782C3624" w:rsidR="006A2403" w:rsidRDefault="006A2403" w:rsidP="006A2403">
      <w:pPr>
        <w:pStyle w:val="Heading1"/>
        <w:numPr>
          <w:ilvl w:val="0"/>
          <w:numId w:val="19"/>
        </w:numPr>
        <w:rPr>
          <w:rFonts w:asciiTheme="minorHAnsi" w:eastAsia="Arial" w:hAnsiTheme="minorHAnsi" w:cstheme="minorHAnsi"/>
          <w:color w:val="002060"/>
          <w:sz w:val="32"/>
        </w:rPr>
      </w:pPr>
      <w:r w:rsidRPr="006A2403">
        <w:rPr>
          <w:rFonts w:asciiTheme="minorHAnsi" w:eastAsia="Arial" w:hAnsiTheme="minorHAnsi" w:cstheme="minorHAnsi"/>
          <w:color w:val="002060"/>
          <w:sz w:val="32"/>
        </w:rPr>
        <w:t>Look And Feel Requirements</w:t>
      </w:r>
    </w:p>
    <w:p w14:paraId="1CE8A214" w14:textId="77777777" w:rsidR="003C66FE" w:rsidRPr="003C66FE" w:rsidRDefault="003C66FE" w:rsidP="003C66FE"/>
    <w:p w14:paraId="671E8117" w14:textId="77777777" w:rsidR="00427E70" w:rsidRPr="00427E70" w:rsidRDefault="00427E70" w:rsidP="00427E70">
      <w:pPr>
        <w:pStyle w:val="ListParagraph"/>
        <w:numPr>
          <w:ilvl w:val="0"/>
          <w:numId w:val="38"/>
        </w:numPr>
        <w:rPr>
          <w:vanish/>
          <w:sz w:val="28"/>
          <w:szCs w:val="32"/>
        </w:rPr>
      </w:pPr>
    </w:p>
    <w:p w14:paraId="1752AB03" w14:textId="77777777" w:rsidR="00427E70" w:rsidRPr="00427E70" w:rsidRDefault="00427E70" w:rsidP="00427E70">
      <w:pPr>
        <w:pStyle w:val="ListParagraph"/>
        <w:numPr>
          <w:ilvl w:val="0"/>
          <w:numId w:val="38"/>
        </w:numPr>
        <w:rPr>
          <w:vanish/>
          <w:sz w:val="28"/>
          <w:szCs w:val="32"/>
        </w:rPr>
      </w:pPr>
    </w:p>
    <w:p w14:paraId="4EB1E8FD" w14:textId="77777777" w:rsidR="00427E70" w:rsidRPr="00427E70" w:rsidRDefault="00427E70" w:rsidP="00427E70">
      <w:pPr>
        <w:pStyle w:val="ListParagraph"/>
        <w:numPr>
          <w:ilvl w:val="0"/>
          <w:numId w:val="38"/>
        </w:numPr>
        <w:rPr>
          <w:vanish/>
          <w:sz w:val="28"/>
          <w:szCs w:val="32"/>
        </w:rPr>
      </w:pPr>
    </w:p>
    <w:p w14:paraId="3D89AD2F" w14:textId="77777777" w:rsidR="00427E70" w:rsidRPr="00427E70" w:rsidRDefault="00427E70" w:rsidP="00427E70">
      <w:pPr>
        <w:pStyle w:val="ListParagraph"/>
        <w:numPr>
          <w:ilvl w:val="1"/>
          <w:numId w:val="38"/>
        </w:numPr>
        <w:rPr>
          <w:vanish/>
          <w:sz w:val="28"/>
          <w:szCs w:val="32"/>
        </w:rPr>
      </w:pPr>
    </w:p>
    <w:p w14:paraId="573D7DB9" w14:textId="77777777" w:rsidR="00427E70" w:rsidRPr="00427E70" w:rsidRDefault="00427E70" w:rsidP="00427E70">
      <w:pPr>
        <w:pStyle w:val="ListParagraph"/>
        <w:numPr>
          <w:ilvl w:val="0"/>
          <w:numId w:val="39"/>
        </w:numPr>
        <w:jc w:val="both"/>
        <w:rPr>
          <w:vanish/>
          <w:sz w:val="28"/>
          <w:szCs w:val="32"/>
        </w:rPr>
      </w:pPr>
    </w:p>
    <w:p w14:paraId="29786424" w14:textId="77777777" w:rsidR="00427E70" w:rsidRPr="00427E70" w:rsidRDefault="00427E70" w:rsidP="00427E70">
      <w:pPr>
        <w:pStyle w:val="ListParagraph"/>
        <w:numPr>
          <w:ilvl w:val="0"/>
          <w:numId w:val="39"/>
        </w:numPr>
        <w:jc w:val="both"/>
        <w:rPr>
          <w:vanish/>
          <w:sz w:val="28"/>
          <w:szCs w:val="32"/>
        </w:rPr>
      </w:pPr>
    </w:p>
    <w:p w14:paraId="3096331E" w14:textId="77777777" w:rsidR="00427E70" w:rsidRPr="00427E70" w:rsidRDefault="00427E70" w:rsidP="00427E70">
      <w:pPr>
        <w:pStyle w:val="ListParagraph"/>
        <w:numPr>
          <w:ilvl w:val="0"/>
          <w:numId w:val="39"/>
        </w:numPr>
        <w:jc w:val="both"/>
        <w:rPr>
          <w:vanish/>
          <w:sz w:val="28"/>
          <w:szCs w:val="32"/>
        </w:rPr>
      </w:pPr>
    </w:p>
    <w:p w14:paraId="596ADD9E" w14:textId="77777777" w:rsidR="00427E70" w:rsidRPr="00427E70" w:rsidRDefault="00427E70" w:rsidP="00427E70">
      <w:pPr>
        <w:pStyle w:val="ListParagraph"/>
        <w:numPr>
          <w:ilvl w:val="0"/>
          <w:numId w:val="40"/>
        </w:numPr>
        <w:contextualSpacing w:val="0"/>
        <w:jc w:val="both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640D5C72" w14:textId="77777777" w:rsidR="00427E70" w:rsidRPr="00427E70" w:rsidRDefault="00427E70" w:rsidP="00427E70">
      <w:pPr>
        <w:pStyle w:val="ListParagraph"/>
        <w:numPr>
          <w:ilvl w:val="0"/>
          <w:numId w:val="40"/>
        </w:numPr>
        <w:contextualSpacing w:val="0"/>
        <w:jc w:val="both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7965F56A" w14:textId="77777777" w:rsidR="00427E70" w:rsidRPr="00427E70" w:rsidRDefault="00427E70" w:rsidP="00427E70">
      <w:pPr>
        <w:pStyle w:val="ListParagraph"/>
        <w:numPr>
          <w:ilvl w:val="0"/>
          <w:numId w:val="40"/>
        </w:numPr>
        <w:contextualSpacing w:val="0"/>
        <w:jc w:val="both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2BF8F5FB" w14:textId="6FA072EE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>Do you have any specific logo or tagline that you want to include on the dashboard or reports? If yes, please provide the logo and tagline details.</w:t>
      </w:r>
    </w:p>
    <w:p w14:paraId="09016080" w14:textId="318C4966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 xml:space="preserve">Are there any specific </w:t>
      </w:r>
      <w:proofErr w:type="spellStart"/>
      <w:r w:rsidRPr="00427E70">
        <w:t>color</w:t>
      </w:r>
      <w:proofErr w:type="spellEnd"/>
      <w:r w:rsidRPr="00427E70">
        <w:t xml:space="preserve"> themes or brand guidelines that need to be followed for the reports? Do you require </w:t>
      </w:r>
      <w:proofErr w:type="spellStart"/>
      <w:r w:rsidRPr="00427E70">
        <w:t>color</w:t>
      </w:r>
      <w:proofErr w:type="spellEnd"/>
      <w:r w:rsidRPr="00427E70">
        <w:t xml:space="preserve"> theme variance according to different business users or departments?</w:t>
      </w:r>
    </w:p>
    <w:p w14:paraId="14DFB876" w14:textId="0FB5ECE4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>Would you like to include any banding or outlines in some reports to visually separate different sections or data?</w:t>
      </w:r>
    </w:p>
    <w:p w14:paraId="65B455EA" w14:textId="492B6D7E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>What type of screen will the users primarily use for running the reports? (e.g., desktop, mobile, tablet)</w:t>
      </w:r>
    </w:p>
    <w:p w14:paraId="5954D6FC" w14:textId="0357184C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lastRenderedPageBreak/>
        <w:t xml:space="preserve">Are there any preferences or requirements for the overall visual style of the reports? (e.g., modern, professional, </w:t>
      </w:r>
      <w:proofErr w:type="gramStart"/>
      <w:r w:rsidRPr="00427E70">
        <w:t>playful)Should</w:t>
      </w:r>
      <w:proofErr w:type="gramEnd"/>
      <w:r w:rsidRPr="00427E70">
        <w:t xml:space="preserve"> the company logo be positioned on the left side of the dossier or report?</w:t>
      </w:r>
    </w:p>
    <w:p w14:paraId="26C87863" w14:textId="77777777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>If the dossier is intended for presentation mode, what will be the screen size or aspect ratio for optimal display?</w:t>
      </w:r>
    </w:p>
    <w:p w14:paraId="73BF2496" w14:textId="77777777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>What should be the desired or preferred name/title for the dossier or report?</w:t>
      </w:r>
    </w:p>
    <w:p w14:paraId="06EB784B" w14:textId="77777777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 xml:space="preserve">Should there be a consistent alignment of texts throughout the dossier? If yes, what alignment (e.g., left-aligned, </w:t>
      </w:r>
      <w:proofErr w:type="spellStart"/>
      <w:r w:rsidRPr="00427E70">
        <w:t>center</w:t>
      </w:r>
      <w:proofErr w:type="spellEnd"/>
      <w:r w:rsidRPr="00427E70">
        <w:t>-aligned, justified) is preferred?</w:t>
      </w:r>
    </w:p>
    <w:p w14:paraId="12729B02" w14:textId="77777777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>Are there any specific requirements for font size and font style? If yes, what are the preferred font size(s) and font style(s)?</w:t>
      </w:r>
    </w:p>
    <w:p w14:paraId="4A466803" w14:textId="40E226E9" w:rsidR="000623DD" w:rsidRPr="00427E70" w:rsidRDefault="000623DD" w:rsidP="00427E70">
      <w:pPr>
        <w:pStyle w:val="H2-Heading14B"/>
        <w:numPr>
          <w:ilvl w:val="1"/>
          <w:numId w:val="40"/>
        </w:numPr>
        <w:jc w:val="both"/>
      </w:pPr>
      <w:r w:rsidRPr="00427E70">
        <w:t>When drilling down into more detailed information, should the parent attribute be visible in the reports or dossiers?</w:t>
      </w:r>
    </w:p>
    <w:p w14:paraId="2408B031" w14:textId="77777777" w:rsidR="006A2403" w:rsidRPr="001123A2" w:rsidRDefault="006A2403" w:rsidP="006A2403">
      <w:pPr>
        <w:rPr>
          <w:sz w:val="28"/>
          <w:szCs w:val="32"/>
        </w:rPr>
      </w:pPr>
    </w:p>
    <w:p w14:paraId="50866C32" w14:textId="7D36AAB1" w:rsidR="009E23FC" w:rsidRPr="006A2403" w:rsidRDefault="009E23FC" w:rsidP="006A2403">
      <w:pPr>
        <w:rPr>
          <w:rFonts w:asciiTheme="minorHAnsi" w:hAnsiTheme="minorHAnsi" w:cstheme="minorHAnsi"/>
        </w:rPr>
      </w:pPr>
    </w:p>
    <w:p w14:paraId="63456D4B" w14:textId="5058E211" w:rsidR="00EC2679" w:rsidRPr="006A2403" w:rsidRDefault="00EC2679" w:rsidP="006A2403">
      <w:pPr>
        <w:pStyle w:val="S1-SubHeadline14B"/>
        <w:rPr>
          <w:shd w:val="clear" w:color="auto" w:fill="FFFFFF"/>
        </w:rPr>
      </w:pPr>
    </w:p>
    <w:sectPr w:rsidR="00EC2679" w:rsidRPr="006A2403" w:rsidSect="00AD415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964" w:bottom="0" w:left="964" w:header="709" w:footer="2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BF9D" w14:textId="77777777" w:rsidR="00DC0AC0" w:rsidRDefault="00DC0AC0" w:rsidP="009C3CFD">
      <w:pPr>
        <w:spacing w:after="0" w:line="240" w:lineRule="auto"/>
      </w:pPr>
      <w:r>
        <w:separator/>
      </w:r>
    </w:p>
  </w:endnote>
  <w:endnote w:type="continuationSeparator" w:id="0">
    <w:p w14:paraId="5D3B5F76" w14:textId="77777777" w:rsidR="00DC0AC0" w:rsidRDefault="00DC0AC0" w:rsidP="009C3CFD">
      <w:pPr>
        <w:spacing w:after="0" w:line="240" w:lineRule="auto"/>
      </w:pPr>
      <w:r>
        <w:continuationSeparator/>
      </w:r>
    </w:p>
  </w:endnote>
  <w:endnote w:type="continuationNotice" w:id="1">
    <w:p w14:paraId="690FFAD3" w14:textId="77777777" w:rsidR="00DC0AC0" w:rsidRDefault="00DC0A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swiss"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6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1701"/>
      <w:gridCol w:w="1701"/>
      <w:gridCol w:w="1893"/>
    </w:tblGrid>
    <w:tr w:rsidR="000A1380" w:rsidRPr="000A1380" w14:paraId="0A10BF2F" w14:textId="77777777" w:rsidTr="000A1380">
      <w:trPr>
        <w:trHeight w:val="227"/>
      </w:trPr>
      <w:tc>
        <w:tcPr>
          <w:tcW w:w="637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1137CF32" w14:textId="1EC08F86" w:rsidR="000A1380" w:rsidRPr="000A1380" w:rsidRDefault="000A1380" w:rsidP="000A1380">
          <w:pPr>
            <w:pStyle w:val="Footer"/>
            <w:rPr>
              <w:rFonts w:asciiTheme="minorHAnsi" w:hAnsiTheme="minorHAnsi"/>
              <w:color w:val="889DAC" w:themeColor="text2"/>
              <w:sz w:val="18"/>
              <w:szCs w:val="20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51476C6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</w:p>
      </w:tc>
      <w:sdt>
        <w:sdtPr>
          <w:rPr>
            <w:rFonts w:asciiTheme="minorHAnsi" w:hAnsiTheme="minorHAnsi"/>
            <w:noProof/>
            <w:color w:val="889DAC" w:themeColor="text2"/>
            <w:sz w:val="18"/>
          </w:rPr>
          <w:alias w:val="Publish Date"/>
          <w:id w:val="1762786645"/>
          <w:dataBinding w:prefixMappings="xmlns:ns0='http://schemas.microsoft.com/office/2006/coverPageProps' " w:xpath="/ns0:CoverPageProperties[1]/ns0:PublishDate[1]" w:storeItemID="{55AF091B-3C7A-41E3-B477-F2FDAA23CFDA}"/>
          <w:date w:fullDate="2023-05-25T00:00:00Z">
            <w:dateFormat w:val="dd-MM-yyyy"/>
            <w:lid w:val="en-IN"/>
            <w:storeMappedDataAs w:val="dateTime"/>
            <w:calendar w:val="gregorian"/>
          </w:date>
        </w:sdtPr>
        <w:sdtContent>
          <w:tc>
            <w:tcPr>
              <w:tcW w:w="1893" w:type="dxa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D1D59F5" w14:textId="3475ABFA" w:rsidR="000A1380" w:rsidRPr="000A1380" w:rsidRDefault="00954AC4" w:rsidP="000A1380">
              <w:pPr>
                <w:pStyle w:val="Footer"/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</w:pPr>
              <w:r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  <w:t>25-05-2023</w:t>
              </w:r>
            </w:p>
          </w:tc>
        </w:sdtContent>
      </w:sdt>
    </w:tr>
    <w:tr w:rsidR="000A1380" w:rsidRPr="000A1380" w14:paraId="3A7C8240" w14:textId="77777777" w:rsidTr="000A1380">
      <w:trPr>
        <w:trHeight w:val="227"/>
      </w:trPr>
      <w:tc>
        <w:tcPr>
          <w:tcW w:w="467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F8323E0" w14:textId="5CCB3E8D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   </w:t>
          </w:r>
          <w:r w:rsidR="0003732D">
            <w:rPr>
              <w:color w:val="889DAC" w:themeColor="text2"/>
              <w:sz w:val="20"/>
            </w:rPr>
            <w:t>WWI Requirement Questionnaire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  <w:hideMark/>
        </w:tcPr>
        <w:p w14:paraId="25040BE3" w14:textId="77777777" w:rsidR="000A1380" w:rsidRPr="000A1380" w:rsidRDefault="000A1380" w:rsidP="000A1380">
          <w:pPr>
            <w:pStyle w:val="Footer"/>
            <w:jc w:val="right"/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</w:pPr>
          <w:r w:rsidRPr="000A1380"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  <w:t>Classification:</w:t>
          </w:r>
        </w:p>
      </w:tc>
      <w:sdt>
        <w:sdtPr>
          <w:rPr>
            <w:rStyle w:val="P3-Paragraph10RChar"/>
            <w:rFonts w:asciiTheme="minorHAnsi" w:hAnsiTheme="minorHAnsi"/>
            <w:color w:val="889DAC" w:themeColor="text2"/>
            <w:szCs w:val="18"/>
          </w:rPr>
          <w:alias w:val="Classification"/>
          <w:tag w:val="Classification"/>
          <w:id w:val="-1326739033"/>
          <w:placeholder>
            <w:docPart w:val="8D6F9CA49BDA42279F90E75DAAAD3542"/>
          </w:placeholder>
          <w:dropDownList>
            <w:listItem w:displayText="Secret" w:value="Secret"/>
            <w:listItem w:displayText="Confidential" w:value="Confidential"/>
            <w:listItem w:displayText="Private" w:value="Private"/>
            <w:listItem w:displayText="Public" w:value="Public"/>
          </w:dropDownList>
        </w:sdtPr>
        <w:sdtContent>
          <w:tc>
            <w:tcPr>
              <w:tcW w:w="1701" w:type="dxa"/>
              <w:tcBorders>
                <w:top w:val="nil"/>
                <w:left w:val="nil"/>
                <w:bottom w:val="nil"/>
                <w:right w:val="nil"/>
              </w:tcBorders>
              <w:hideMark/>
            </w:tcPr>
            <w:p w14:paraId="2748D031" w14:textId="77777777" w:rsidR="000A1380" w:rsidRPr="000A1380" w:rsidRDefault="000A1380" w:rsidP="000A1380">
              <w:pPr>
                <w:pStyle w:val="Footer"/>
                <w:rPr>
                  <w:color w:val="889DAC" w:themeColor="text2"/>
                </w:rPr>
              </w:pPr>
              <w:r w:rsidRPr="000A1380">
                <w:rPr>
                  <w:rStyle w:val="P3-Paragraph10RChar"/>
                  <w:rFonts w:asciiTheme="minorHAnsi" w:hAnsiTheme="minorHAnsi"/>
                  <w:color w:val="889DAC" w:themeColor="text2"/>
                  <w:szCs w:val="18"/>
                </w:rPr>
                <w:t>Private</w:t>
              </w:r>
            </w:p>
          </w:tc>
        </w:sdtContent>
      </w:sdt>
      <w:tc>
        <w:tcPr>
          <w:tcW w:w="189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2F67C1A4" w14:textId="6E41BDFF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</w:p>
      </w:tc>
    </w:tr>
  </w:tbl>
  <w:p w14:paraId="096715EF" w14:textId="733BA456" w:rsidR="003847F4" w:rsidRPr="000A1380" w:rsidRDefault="000A1380" w:rsidP="000A1380">
    <w:pPr>
      <w:pStyle w:val="Footer"/>
      <w:tabs>
        <w:tab w:val="clear" w:pos="4513"/>
        <w:tab w:val="clear" w:pos="9026"/>
        <w:tab w:val="left" w:pos="3672"/>
      </w:tabs>
      <w:rPr>
        <w:color w:val="889DAC" w:themeColor="text2"/>
        <w:sz w:val="20"/>
      </w:rPr>
    </w:pPr>
    <w:r w:rsidRPr="000A1380">
      <w:rPr>
        <w:color w:val="889DAC" w:themeColor="text2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8947" w14:textId="5F90FB11" w:rsidR="004D3DF5" w:rsidRDefault="009100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57FCA127" wp14:editId="5BCAAE92">
              <wp:simplePos x="0" y="0"/>
              <wp:positionH relativeFrom="column">
                <wp:posOffset>3555365</wp:posOffset>
              </wp:positionH>
              <wp:positionV relativeFrom="paragraph">
                <wp:posOffset>-3344545</wp:posOffset>
              </wp:positionV>
              <wp:extent cx="4953007" cy="3036864"/>
              <wp:effectExtent l="0" t="361950" r="0" b="35433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953007" cy="3036864"/>
                      </a:xfrm>
                      <a:custGeom>
                        <a:avLst/>
                        <a:gdLst>
                          <a:gd name="connsiteX0" fmla="*/ 4953007 w 4953007"/>
                          <a:gd name="connsiteY0" fmla="*/ 2558545 h 3036864"/>
                          <a:gd name="connsiteX1" fmla="*/ 4953007 w 4953007"/>
                          <a:gd name="connsiteY1" fmla="*/ 2558545 h 3036864"/>
                          <a:gd name="connsiteX2" fmla="*/ 3406487 w 4953007"/>
                          <a:gd name="connsiteY2" fmla="*/ 2839046 h 3036864"/>
                          <a:gd name="connsiteX3" fmla="*/ 3406487 w 4953007"/>
                          <a:gd name="connsiteY3" fmla="*/ 2839046 h 3036864"/>
                          <a:gd name="connsiteX4" fmla="*/ 0 w 4953007"/>
                          <a:gd name="connsiteY4" fmla="*/ 478320 h 3036864"/>
                          <a:gd name="connsiteX5" fmla="*/ 0 w 4953007"/>
                          <a:gd name="connsiteY5" fmla="*/ 478320 h 3036864"/>
                          <a:gd name="connsiteX6" fmla="*/ 1546520 w 4953007"/>
                          <a:gd name="connsiteY6" fmla="*/ 197819 h 3036864"/>
                          <a:gd name="connsiteX7" fmla="*/ 1546520 w 4953007"/>
                          <a:gd name="connsiteY7" fmla="*/ 197819 h 3036864"/>
                          <a:gd name="connsiteX8" fmla="*/ 4953007 w 4953007"/>
                          <a:gd name="connsiteY8" fmla="*/ 2558545 h 3036864"/>
                          <a:gd name="connsiteX9" fmla="*/ 4953007 w 4953007"/>
                          <a:gd name="connsiteY9" fmla="*/ 2558545 h 30368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953007" h="3036864">
                            <a:moveTo>
                              <a:pt x="4953007" y="2558545"/>
                            </a:moveTo>
                            <a:lnTo>
                              <a:pt x="4953007" y="2558545"/>
                            </a:lnTo>
                            <a:cubicBezTo>
                              <a:pt x="4603793" y="3063070"/>
                              <a:pt x="3911012" y="3188261"/>
                              <a:pt x="3406487" y="2839046"/>
                            </a:cubicBezTo>
                            <a:lnTo>
                              <a:pt x="3406487" y="2839046"/>
                            </a:lnTo>
                            <a:lnTo>
                              <a:pt x="0" y="478320"/>
                            </a:lnTo>
                            <a:lnTo>
                              <a:pt x="0" y="478320"/>
                            </a:lnTo>
                            <a:cubicBezTo>
                              <a:pt x="349214" y="-26206"/>
                              <a:pt x="1041995" y="-151395"/>
                              <a:pt x="1546520" y="197819"/>
                            </a:cubicBezTo>
                            <a:lnTo>
                              <a:pt x="1546520" y="197819"/>
                            </a:lnTo>
                            <a:cubicBezTo>
                              <a:pt x="1546520" y="197819"/>
                              <a:pt x="4953007" y="2558545"/>
                              <a:pt x="4953007" y="2558545"/>
                            </a:cubicBezTo>
                            <a:lnTo>
                              <a:pt x="4953007" y="2558545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BF2BC7" id="Freeform: Shape 12" o:spid="_x0000_s1026" style="position:absolute;margin-left:279.95pt;margin-top:-263.35pt;width:390pt;height:239.1pt;rotation:868615fd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7,303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" path="m4953007,2558545r,c4603793,3063070,3911012,3188261,3406487,2839046r,l,478320r,c349214,-26206,1041995,-151395,1546520,197819r,c1546520,197819,4953007,2558545,4953007,2558545r,xe" fillcolor="#f7d5d3 [662]" stroked="f" strokeweight="2.6145mm">
              <v:stroke joinstyle="miter"/>
              <v:path arrowok="t" o:connecttype="custom" o:connectlocs="4953007,2558545;4953007,2558545;3406487,2839046;3406487,2839046;0,478320;0,478320;1546520,197819;1546520,197819;4953007,2558545;4953007,2558545" o:connectangles="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03B4" w14:textId="77777777" w:rsidR="00DC0AC0" w:rsidRDefault="00DC0AC0" w:rsidP="009C3CFD">
      <w:pPr>
        <w:spacing w:after="0" w:line="240" w:lineRule="auto"/>
      </w:pPr>
      <w:r>
        <w:separator/>
      </w:r>
    </w:p>
  </w:footnote>
  <w:footnote w:type="continuationSeparator" w:id="0">
    <w:p w14:paraId="414715BA" w14:textId="77777777" w:rsidR="00DC0AC0" w:rsidRDefault="00DC0AC0" w:rsidP="009C3CFD">
      <w:pPr>
        <w:spacing w:after="0" w:line="240" w:lineRule="auto"/>
      </w:pPr>
      <w:r>
        <w:continuationSeparator/>
      </w:r>
    </w:p>
  </w:footnote>
  <w:footnote w:type="continuationNotice" w:id="1">
    <w:p w14:paraId="6A833024" w14:textId="77777777" w:rsidR="00DC0AC0" w:rsidRDefault="00DC0A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DB60" w14:textId="71D70393" w:rsidR="009C3CFD" w:rsidRDefault="00CB5B99" w:rsidP="00B675F1">
    <w:pPr>
      <w:pStyle w:val="Header"/>
      <w:tabs>
        <w:tab w:val="clear" w:pos="4513"/>
        <w:tab w:val="clear" w:pos="9026"/>
        <w:tab w:val="left" w:pos="8979"/>
      </w:tabs>
    </w:pPr>
    <w:r>
      <w:rPr>
        <w:noProof/>
      </w:rPr>
      <w:drawing>
        <wp:anchor distT="0" distB="0" distL="114300" distR="114300" simplePos="0" relativeHeight="251658244" behindDoc="1" locked="0" layoutInCell="1" allowOverlap="1" wp14:anchorId="3A3C0ADB" wp14:editId="60B10F18">
          <wp:simplePos x="0" y="0"/>
          <wp:positionH relativeFrom="column">
            <wp:posOffset>0</wp:posOffset>
          </wp:positionH>
          <wp:positionV relativeFrom="paragraph">
            <wp:posOffset>-74626</wp:posOffset>
          </wp:positionV>
          <wp:extent cx="1367155" cy="288290"/>
          <wp:effectExtent l="0" t="0" r="4445" b="0"/>
          <wp:wrapNone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75F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23AA" w14:textId="50560401" w:rsidR="003847F4" w:rsidRDefault="001148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FFA828D" wp14:editId="273CBFAD">
              <wp:simplePos x="0" y="0"/>
              <wp:positionH relativeFrom="column">
                <wp:posOffset>6748780</wp:posOffset>
              </wp:positionH>
              <wp:positionV relativeFrom="paragraph">
                <wp:posOffset>2435225</wp:posOffset>
              </wp:positionV>
              <wp:extent cx="1278255" cy="5327015"/>
              <wp:effectExtent l="400050" t="19050" r="398145" b="6985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1278255" cy="5327015"/>
                      </a:xfrm>
                      <a:custGeom>
                        <a:avLst/>
                        <a:gdLst>
                          <a:gd name="connsiteX0" fmla="*/ 317271 w 1278376"/>
                          <a:gd name="connsiteY0" fmla="*/ 0 h 5327635"/>
                          <a:gd name="connsiteX1" fmla="*/ 317271 w 1278376"/>
                          <a:gd name="connsiteY1" fmla="*/ 0 h 5327635"/>
                          <a:gd name="connsiteX2" fmla="*/ 1275492 w 1278376"/>
                          <a:gd name="connsiteY2" fmla="*/ 1112591 h 5327635"/>
                          <a:gd name="connsiteX3" fmla="*/ 961105 w 1278376"/>
                          <a:gd name="connsiteY3" fmla="*/ 5327636 h 5327635"/>
                          <a:gd name="connsiteX4" fmla="*/ 961105 w 1278376"/>
                          <a:gd name="connsiteY4" fmla="*/ 5327636 h 5327635"/>
                          <a:gd name="connsiteX5" fmla="*/ 2884 w 1278376"/>
                          <a:gd name="connsiteY5" fmla="*/ 4215045 h 5327635"/>
                          <a:gd name="connsiteX6" fmla="*/ 317271 w 1278376"/>
                          <a:gd name="connsiteY6" fmla="*/ 0 h 53276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278376" h="5327635">
                            <a:moveTo>
                              <a:pt x="317271" y="0"/>
                            </a:moveTo>
                            <a:lnTo>
                              <a:pt x="317271" y="0"/>
                            </a:lnTo>
                            <a:cubicBezTo>
                              <a:pt x="888627" y="42358"/>
                              <a:pt x="1317850" y="540294"/>
                              <a:pt x="1275492" y="1112591"/>
                            </a:cubicBezTo>
                            <a:lnTo>
                              <a:pt x="961105" y="5327636"/>
                            </a:lnTo>
                            <a:lnTo>
                              <a:pt x="961105" y="5327636"/>
                            </a:lnTo>
                            <a:cubicBezTo>
                              <a:pt x="389749" y="5285279"/>
                              <a:pt x="-39473" y="4787343"/>
                              <a:pt x="2884" y="4215045"/>
                            </a:cubicBezTo>
                            <a:lnTo>
                              <a:pt x="317271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3E3A4" id="Freeform: Shape 9" o:spid="_x0000_s1026" style="position:absolute;margin-left:531.4pt;margin-top:191.75pt;width:100.65pt;height:419.45pt;rotation:868615fd;z-index:-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376,53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" path="m317271,r,c888627,42358,1317850,540294,1275492,1112591l961105,5327636r,c389749,5285279,-39473,4787343,2884,4215045l317271,xe" fillcolor="#d6e3fc [661]" stroked="f" strokeweight="2.6145mm">
              <v:stroke joinstyle="miter"/>
              <v:path arrowok="t" o:connecttype="custom" o:connectlocs="317241,0;317241,0;1275371,1112462;961014,5327016;961014,5327016;2884,4214554;317241,0" o:connectangles="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7D705FE" wp14:editId="75CFC0C3">
              <wp:simplePos x="0" y="0"/>
              <wp:positionH relativeFrom="column">
                <wp:posOffset>1971675</wp:posOffset>
              </wp:positionH>
              <wp:positionV relativeFrom="paragraph">
                <wp:posOffset>3724275</wp:posOffset>
              </wp:positionV>
              <wp:extent cx="4490720" cy="3248025"/>
              <wp:effectExtent l="247650" t="0" r="233680" b="0"/>
              <wp:wrapNone/>
              <wp:docPr id="11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490720" cy="3248025"/>
                      </a:xfrm>
                      <a:custGeom>
                        <a:avLst/>
                        <a:gdLst>
                          <a:gd name="connsiteX0" fmla="*/ 106479 w 4491068"/>
                          <a:gd name="connsiteY0" fmla="*/ 3248352 h 3248351"/>
                          <a:gd name="connsiteX1" fmla="*/ 106479 w 4491068"/>
                          <a:gd name="connsiteY1" fmla="*/ 3248352 h 3248351"/>
                          <a:gd name="connsiteX2" fmla="*/ 636419 w 4491068"/>
                          <a:gd name="connsiteY2" fmla="*/ 1769604 h 3248351"/>
                          <a:gd name="connsiteX3" fmla="*/ 636419 w 4491068"/>
                          <a:gd name="connsiteY3" fmla="*/ 1769604 h 3248351"/>
                          <a:gd name="connsiteX4" fmla="*/ 4384590 w 4491068"/>
                          <a:gd name="connsiteY4" fmla="*/ 0 h 3248351"/>
                          <a:gd name="connsiteX5" fmla="*/ 4384590 w 4491068"/>
                          <a:gd name="connsiteY5" fmla="*/ 0 h 3248351"/>
                          <a:gd name="connsiteX6" fmla="*/ 3854650 w 4491068"/>
                          <a:gd name="connsiteY6" fmla="*/ 1478749 h 3248351"/>
                          <a:gd name="connsiteX7" fmla="*/ 3854650 w 4491068"/>
                          <a:gd name="connsiteY7" fmla="*/ 1478749 h 3248351"/>
                          <a:gd name="connsiteX8" fmla="*/ 106479 w 4491068"/>
                          <a:gd name="connsiteY8" fmla="*/ 3248352 h 3248351"/>
                          <a:gd name="connsiteX9" fmla="*/ 106479 w 4491068"/>
                          <a:gd name="connsiteY9" fmla="*/ 3248352 h 32483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491068" h="3248351">
                            <a:moveTo>
                              <a:pt x="106479" y="3248352"/>
                            </a:moveTo>
                            <a:lnTo>
                              <a:pt x="106479" y="3248352"/>
                            </a:lnTo>
                            <a:cubicBezTo>
                              <a:pt x="-155196" y="2692998"/>
                              <a:pt x="82006" y="2031279"/>
                              <a:pt x="636419" y="1769604"/>
                            </a:cubicBezTo>
                            <a:lnTo>
                              <a:pt x="636419" y="1769604"/>
                            </a:lnTo>
                            <a:lnTo>
                              <a:pt x="4384590" y="0"/>
                            </a:lnTo>
                            <a:lnTo>
                              <a:pt x="4384590" y="0"/>
                            </a:lnTo>
                            <a:cubicBezTo>
                              <a:pt x="4646265" y="555354"/>
                              <a:pt x="4409063" y="1217073"/>
                              <a:pt x="3854650" y="1478749"/>
                            </a:cubicBezTo>
                            <a:lnTo>
                              <a:pt x="3854650" y="1478749"/>
                            </a:lnTo>
                            <a:cubicBezTo>
                              <a:pt x="3854650" y="1478749"/>
                              <a:pt x="106479" y="3248352"/>
                              <a:pt x="106479" y="3248352"/>
                            </a:cubicBezTo>
                            <a:lnTo>
                              <a:pt x="106479" y="3248352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0AA0A" id="Freeform: Shape 11" o:spid="_x0000_s1026" style="position:absolute;margin-left:155.25pt;margin-top:293.25pt;width:353.6pt;height:255.75pt;rotation:868615fd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1068,324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" path="m106479,3248352r,c-155196,2692998,82006,2031279,636419,1769604r,l4384590,r,c4646265,555354,4409063,1217073,3854650,1478749r,c3854650,1478749,106479,3248352,106479,3248352r,xe" fillcolor="#d6f4dc [660]" stroked="f" strokeweight="2.6145mm">
              <v:stroke joinstyle="miter"/>
              <v:path arrowok="t" o:connecttype="custom" o:connectlocs="106471,3248026;106471,3248026;636370,1769426;636370,1769426;4384250,0;4384250,0;3854351,1478601;3854351,1478601;106471,3248026;106471,3248026" o:connectangles="0,0,0,0,0,0,0,0,0,0"/>
            </v:shape>
          </w:pict>
        </mc:Fallback>
      </mc:AlternateContent>
    </w:r>
    <w:r w:rsidR="009009F6">
      <w:rPr>
        <w:noProof/>
      </w:rPr>
      <w:drawing>
        <wp:inline distT="0" distB="0" distL="0" distR="0" wp14:anchorId="6661B1FF" wp14:editId="382246B2">
          <wp:extent cx="1367625" cy="288884"/>
          <wp:effectExtent l="0" t="0" r="4445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270" cy="296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224F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E8AC99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1"/>
    <w:multiLevelType w:val="singleLevel"/>
    <w:tmpl w:val="A4608C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A3323F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F022F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A187F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3322EB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640DD5"/>
    <w:multiLevelType w:val="hybridMultilevel"/>
    <w:tmpl w:val="8EA86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F2A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42A6D3C"/>
    <w:multiLevelType w:val="hybridMultilevel"/>
    <w:tmpl w:val="F7143C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E368A6BE">
      <w:numFmt w:val="bullet"/>
      <w:lvlText w:val="•"/>
      <w:lvlJc w:val="left"/>
      <w:pPr>
        <w:ind w:left="2338" w:hanging="360"/>
      </w:pPr>
      <w:rPr>
        <w:rFonts w:ascii="Inter" w:eastAsiaTheme="minorHAnsi" w:hAnsi="Inter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05BB17FC"/>
    <w:multiLevelType w:val="hybridMultilevel"/>
    <w:tmpl w:val="59D6FF7A"/>
    <w:lvl w:ilvl="0" w:tplc="AD82CF08">
      <w:start w:val="1"/>
      <w:numFmt w:val="decimal"/>
      <w:lvlText w:val="%1)"/>
      <w:lvlJc w:val="left"/>
      <w:pPr>
        <w:ind w:left="786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062F77C7"/>
    <w:multiLevelType w:val="hybridMultilevel"/>
    <w:tmpl w:val="D34246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CE2C63"/>
    <w:multiLevelType w:val="hybridMultilevel"/>
    <w:tmpl w:val="75A0EF7A"/>
    <w:lvl w:ilvl="0" w:tplc="D46E07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E15D0A"/>
    <w:multiLevelType w:val="hybridMultilevel"/>
    <w:tmpl w:val="251E4A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9327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DD3A1E"/>
    <w:multiLevelType w:val="hybridMultilevel"/>
    <w:tmpl w:val="99B67E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76031"/>
    <w:multiLevelType w:val="hybridMultilevel"/>
    <w:tmpl w:val="A4D64318"/>
    <w:lvl w:ilvl="0" w:tplc="5D9467C2">
      <w:start w:val="1"/>
      <w:numFmt w:val="bullet"/>
      <w:pStyle w:val="Bullet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C05896">
      <w:start w:val="1"/>
      <w:numFmt w:val="bullet"/>
      <w:pStyle w:val="BulletL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FC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F044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0EE7F5C"/>
    <w:multiLevelType w:val="multilevel"/>
    <w:tmpl w:val="32BCD360"/>
    <w:lvl w:ilvl="0">
      <w:start w:val="1"/>
      <w:numFmt w:val="decimal"/>
      <w:pStyle w:val="H1-Heading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2Bullet"/>
      <w:lvlText w:val="%1.%2."/>
      <w:lvlJc w:val="left"/>
      <w:pPr>
        <w:ind w:left="792" w:hanging="432"/>
      </w:pPr>
    </w:lvl>
    <w:lvl w:ilvl="2">
      <w:start w:val="1"/>
      <w:numFmt w:val="decimal"/>
      <w:pStyle w:val="Level33Bullet"/>
      <w:lvlText w:val="%1.%2.%3."/>
      <w:lvlJc w:val="left"/>
      <w:pPr>
        <w:ind w:left="1224" w:hanging="504"/>
      </w:pPr>
    </w:lvl>
    <w:lvl w:ilvl="3">
      <w:start w:val="1"/>
      <w:numFmt w:val="decimal"/>
      <w:pStyle w:val="Level44Bulle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23912F5"/>
    <w:multiLevelType w:val="hybridMultilevel"/>
    <w:tmpl w:val="3E1C1E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65700"/>
    <w:multiLevelType w:val="multilevel"/>
    <w:tmpl w:val="A478170E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BB86AA8"/>
    <w:multiLevelType w:val="multilevel"/>
    <w:tmpl w:val="ACCA5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2C5E533E"/>
    <w:multiLevelType w:val="multilevel"/>
    <w:tmpl w:val="BDEA4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Bullet"/>
      <w:lvlText w:val="%1.%2."/>
      <w:lvlJc w:val="left"/>
      <w:pPr>
        <w:ind w:left="792" w:hanging="432"/>
      </w:pPr>
      <w:rPr>
        <w:rFonts w:hint="default"/>
        <w:color w:val="889DAC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889DAC" w:themeColor="text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889DAC" w:themeColor="text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889DAC" w:themeColor="text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889DAC" w:themeColor="text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889DAC" w:themeColor="text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889DAC" w:themeColor="text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889DAC" w:themeColor="text2"/>
      </w:rPr>
    </w:lvl>
  </w:abstractNum>
  <w:abstractNum w:abstractNumId="23" w15:restartNumberingAfterBreak="0">
    <w:nsid w:val="322E40CE"/>
    <w:multiLevelType w:val="hybridMultilevel"/>
    <w:tmpl w:val="51E63D96"/>
    <w:lvl w:ilvl="0" w:tplc="230CD2A2">
      <w:start w:val="1"/>
      <w:numFmt w:val="decimal"/>
      <w:lvlText w:val="%1."/>
      <w:lvlJc w:val="left"/>
      <w:pPr>
        <w:ind w:left="358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4" w15:restartNumberingAfterBreak="0">
    <w:nsid w:val="337E364F"/>
    <w:multiLevelType w:val="hybridMultilevel"/>
    <w:tmpl w:val="C1FEA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F765E"/>
    <w:multiLevelType w:val="hybridMultilevel"/>
    <w:tmpl w:val="1E04E4A2"/>
    <w:lvl w:ilvl="0" w:tplc="8ADEE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6B5B33"/>
    <w:multiLevelType w:val="hybridMultilevel"/>
    <w:tmpl w:val="1310A08E"/>
    <w:lvl w:ilvl="0" w:tplc="B64AB97A">
      <w:start w:val="1"/>
      <w:numFmt w:val="decimal"/>
      <w:lvlText w:val="%1."/>
      <w:lvlJc w:val="left"/>
      <w:pPr>
        <w:ind w:left="1211" w:hanging="360"/>
      </w:pPr>
      <w:rPr>
        <w:rFonts w:hint="default"/>
        <w:color w:val="889DAC" w:themeColor="text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EDF2774"/>
    <w:multiLevelType w:val="hybridMultilevel"/>
    <w:tmpl w:val="6B868F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96A03"/>
    <w:multiLevelType w:val="hybridMultilevel"/>
    <w:tmpl w:val="64021F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11343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E9135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EC749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1B0B0C"/>
    <w:multiLevelType w:val="hybridMultilevel"/>
    <w:tmpl w:val="203604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8657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82143A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7002F4"/>
    <w:multiLevelType w:val="hybridMultilevel"/>
    <w:tmpl w:val="8C4E3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00F6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5F78AE"/>
    <w:multiLevelType w:val="hybridMultilevel"/>
    <w:tmpl w:val="E416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B05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AAD45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2876EB"/>
    <w:multiLevelType w:val="multilevel"/>
    <w:tmpl w:val="40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1" w15:restartNumberingAfterBreak="0">
    <w:nsid w:val="7D0622F4"/>
    <w:multiLevelType w:val="hybridMultilevel"/>
    <w:tmpl w:val="EFD0A5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73836">
    <w:abstractNumId w:val="18"/>
  </w:num>
  <w:num w:numId="2" w16cid:durableId="1555971693">
    <w:abstractNumId w:val="26"/>
  </w:num>
  <w:num w:numId="3" w16cid:durableId="2049596954">
    <w:abstractNumId w:val="22"/>
  </w:num>
  <w:num w:numId="4" w16cid:durableId="359403929">
    <w:abstractNumId w:val="40"/>
  </w:num>
  <w:num w:numId="5" w16cid:durableId="1817987604">
    <w:abstractNumId w:val="6"/>
  </w:num>
  <w:num w:numId="6" w16cid:durableId="1826781430">
    <w:abstractNumId w:val="4"/>
  </w:num>
  <w:num w:numId="7" w16cid:durableId="317854159">
    <w:abstractNumId w:val="3"/>
  </w:num>
  <w:num w:numId="8" w16cid:durableId="1225876729">
    <w:abstractNumId w:val="2"/>
  </w:num>
  <w:num w:numId="9" w16cid:durableId="109710185">
    <w:abstractNumId w:val="5"/>
  </w:num>
  <w:num w:numId="10" w16cid:durableId="952322133">
    <w:abstractNumId w:val="1"/>
  </w:num>
  <w:num w:numId="11" w16cid:durableId="605312878">
    <w:abstractNumId w:val="0"/>
  </w:num>
  <w:num w:numId="12" w16cid:durableId="1825194796">
    <w:abstractNumId w:val="37"/>
  </w:num>
  <w:num w:numId="13" w16cid:durableId="1000934192">
    <w:abstractNumId w:val="35"/>
  </w:num>
  <w:num w:numId="14" w16cid:durableId="1584606706">
    <w:abstractNumId w:val="16"/>
  </w:num>
  <w:num w:numId="15" w16cid:durableId="1487357537">
    <w:abstractNumId w:val="25"/>
  </w:num>
  <w:num w:numId="16" w16cid:durableId="1403527274">
    <w:abstractNumId w:val="21"/>
  </w:num>
  <w:num w:numId="17" w16cid:durableId="1181624515">
    <w:abstractNumId w:val="20"/>
  </w:num>
  <w:num w:numId="18" w16cid:durableId="228079226">
    <w:abstractNumId w:val="7"/>
  </w:num>
  <w:num w:numId="19" w16cid:durableId="1878469801">
    <w:abstractNumId w:val="9"/>
  </w:num>
  <w:num w:numId="20" w16cid:durableId="2081439774">
    <w:abstractNumId w:val="23"/>
  </w:num>
  <w:num w:numId="21" w16cid:durableId="1427261573">
    <w:abstractNumId w:val="27"/>
  </w:num>
  <w:num w:numId="22" w16cid:durableId="521817817">
    <w:abstractNumId w:val="19"/>
  </w:num>
  <w:num w:numId="23" w16cid:durableId="704214744">
    <w:abstractNumId w:val="10"/>
  </w:num>
  <w:num w:numId="24" w16cid:durableId="152333112">
    <w:abstractNumId w:val="15"/>
  </w:num>
  <w:num w:numId="25" w16cid:durableId="175773423">
    <w:abstractNumId w:val="13"/>
  </w:num>
  <w:num w:numId="26" w16cid:durableId="872185011">
    <w:abstractNumId w:val="41"/>
  </w:num>
  <w:num w:numId="27" w16cid:durableId="888802500">
    <w:abstractNumId w:val="24"/>
  </w:num>
  <w:num w:numId="28" w16cid:durableId="1657568954">
    <w:abstractNumId w:val="11"/>
  </w:num>
  <w:num w:numId="29" w16cid:durableId="464389838">
    <w:abstractNumId w:val="12"/>
  </w:num>
  <w:num w:numId="30" w16cid:durableId="1723552849">
    <w:abstractNumId w:val="32"/>
  </w:num>
  <w:num w:numId="31" w16cid:durableId="676228291">
    <w:abstractNumId w:val="28"/>
  </w:num>
  <w:num w:numId="32" w16cid:durableId="1402754476">
    <w:abstractNumId w:val="36"/>
  </w:num>
  <w:num w:numId="33" w16cid:durableId="1168060809">
    <w:abstractNumId w:val="14"/>
  </w:num>
  <w:num w:numId="34" w16cid:durableId="1215124650">
    <w:abstractNumId w:val="33"/>
  </w:num>
  <w:num w:numId="35" w16cid:durableId="741755570">
    <w:abstractNumId w:val="34"/>
  </w:num>
  <w:num w:numId="36" w16cid:durableId="476386340">
    <w:abstractNumId w:val="39"/>
  </w:num>
  <w:num w:numId="37" w16cid:durableId="2040817058">
    <w:abstractNumId w:val="29"/>
  </w:num>
  <w:num w:numId="38" w16cid:durableId="460343586">
    <w:abstractNumId w:val="38"/>
  </w:num>
  <w:num w:numId="39" w16cid:durableId="107166832">
    <w:abstractNumId w:val="31"/>
  </w:num>
  <w:num w:numId="40" w16cid:durableId="1228107269">
    <w:abstractNumId w:val="8"/>
  </w:num>
  <w:num w:numId="41" w16cid:durableId="738136843">
    <w:abstractNumId w:val="30"/>
  </w:num>
  <w:num w:numId="42" w16cid:durableId="11704896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FC"/>
    <w:rsid w:val="0001621A"/>
    <w:rsid w:val="0003732D"/>
    <w:rsid w:val="00041803"/>
    <w:rsid w:val="000619CC"/>
    <w:rsid w:val="000623DD"/>
    <w:rsid w:val="00070352"/>
    <w:rsid w:val="00084231"/>
    <w:rsid w:val="0009032D"/>
    <w:rsid w:val="000A1380"/>
    <w:rsid w:val="000B612B"/>
    <w:rsid w:val="000F2B58"/>
    <w:rsid w:val="00103536"/>
    <w:rsid w:val="00110121"/>
    <w:rsid w:val="001123A2"/>
    <w:rsid w:val="00113334"/>
    <w:rsid w:val="001148CF"/>
    <w:rsid w:val="00122D97"/>
    <w:rsid w:val="001235C9"/>
    <w:rsid w:val="00133A44"/>
    <w:rsid w:val="0014394A"/>
    <w:rsid w:val="0015043F"/>
    <w:rsid w:val="001555D8"/>
    <w:rsid w:val="001569F7"/>
    <w:rsid w:val="0015717B"/>
    <w:rsid w:val="00171D29"/>
    <w:rsid w:val="00182B57"/>
    <w:rsid w:val="001A1DBE"/>
    <w:rsid w:val="001C6991"/>
    <w:rsid w:val="001D6BD3"/>
    <w:rsid w:val="001E08AD"/>
    <w:rsid w:val="001E3050"/>
    <w:rsid w:val="00230CCD"/>
    <w:rsid w:val="0024242F"/>
    <w:rsid w:val="0025230F"/>
    <w:rsid w:val="00282BD0"/>
    <w:rsid w:val="00292390"/>
    <w:rsid w:val="002B1FB3"/>
    <w:rsid w:val="002C221B"/>
    <w:rsid w:val="002D765F"/>
    <w:rsid w:val="002F1351"/>
    <w:rsid w:val="003112C9"/>
    <w:rsid w:val="0032514F"/>
    <w:rsid w:val="0033576C"/>
    <w:rsid w:val="00340C45"/>
    <w:rsid w:val="00346EFF"/>
    <w:rsid w:val="003512FA"/>
    <w:rsid w:val="003847F4"/>
    <w:rsid w:val="003A3B59"/>
    <w:rsid w:val="003B7F6C"/>
    <w:rsid w:val="003C0B6A"/>
    <w:rsid w:val="003C66FE"/>
    <w:rsid w:val="003D2266"/>
    <w:rsid w:val="003E16AB"/>
    <w:rsid w:val="003F156F"/>
    <w:rsid w:val="004106F9"/>
    <w:rsid w:val="00422628"/>
    <w:rsid w:val="00427E70"/>
    <w:rsid w:val="00445741"/>
    <w:rsid w:val="0044577B"/>
    <w:rsid w:val="004646D5"/>
    <w:rsid w:val="00467D3E"/>
    <w:rsid w:val="00472A28"/>
    <w:rsid w:val="00485CAE"/>
    <w:rsid w:val="0049042C"/>
    <w:rsid w:val="004916B6"/>
    <w:rsid w:val="00496089"/>
    <w:rsid w:val="00497067"/>
    <w:rsid w:val="004A11C6"/>
    <w:rsid w:val="004B6A2A"/>
    <w:rsid w:val="004B6EFE"/>
    <w:rsid w:val="004D3DF5"/>
    <w:rsid w:val="004D579C"/>
    <w:rsid w:val="004E126D"/>
    <w:rsid w:val="004E7588"/>
    <w:rsid w:val="004F0C26"/>
    <w:rsid w:val="00511156"/>
    <w:rsid w:val="0051665B"/>
    <w:rsid w:val="00530167"/>
    <w:rsid w:val="00536787"/>
    <w:rsid w:val="00591283"/>
    <w:rsid w:val="005B4EAC"/>
    <w:rsid w:val="005C5151"/>
    <w:rsid w:val="005C7293"/>
    <w:rsid w:val="005D5B18"/>
    <w:rsid w:val="005F0C94"/>
    <w:rsid w:val="00612269"/>
    <w:rsid w:val="00622115"/>
    <w:rsid w:val="00636C8F"/>
    <w:rsid w:val="0064393B"/>
    <w:rsid w:val="00653A1C"/>
    <w:rsid w:val="00664373"/>
    <w:rsid w:val="0068469A"/>
    <w:rsid w:val="00687C53"/>
    <w:rsid w:val="006A2403"/>
    <w:rsid w:val="006B7F6C"/>
    <w:rsid w:val="006C070E"/>
    <w:rsid w:val="006F5BE4"/>
    <w:rsid w:val="006F61B7"/>
    <w:rsid w:val="00701936"/>
    <w:rsid w:val="00711435"/>
    <w:rsid w:val="0071588E"/>
    <w:rsid w:val="00717130"/>
    <w:rsid w:val="00726F82"/>
    <w:rsid w:val="00735B2D"/>
    <w:rsid w:val="00741782"/>
    <w:rsid w:val="00742983"/>
    <w:rsid w:val="007608F3"/>
    <w:rsid w:val="00761982"/>
    <w:rsid w:val="007823B8"/>
    <w:rsid w:val="0079352F"/>
    <w:rsid w:val="0079456E"/>
    <w:rsid w:val="007B1496"/>
    <w:rsid w:val="007D1FA3"/>
    <w:rsid w:val="007D6707"/>
    <w:rsid w:val="007F298F"/>
    <w:rsid w:val="00815D68"/>
    <w:rsid w:val="00823785"/>
    <w:rsid w:val="00840CFA"/>
    <w:rsid w:val="0084292E"/>
    <w:rsid w:val="00843E94"/>
    <w:rsid w:val="00864D6C"/>
    <w:rsid w:val="008750E6"/>
    <w:rsid w:val="00890DA7"/>
    <w:rsid w:val="008A0344"/>
    <w:rsid w:val="008A16B8"/>
    <w:rsid w:val="008C1BE2"/>
    <w:rsid w:val="008C29BD"/>
    <w:rsid w:val="008C6204"/>
    <w:rsid w:val="008D765B"/>
    <w:rsid w:val="008E541F"/>
    <w:rsid w:val="008F6FF8"/>
    <w:rsid w:val="009009F6"/>
    <w:rsid w:val="00910047"/>
    <w:rsid w:val="00936781"/>
    <w:rsid w:val="00943A10"/>
    <w:rsid w:val="0095167F"/>
    <w:rsid w:val="00954AC4"/>
    <w:rsid w:val="009760E0"/>
    <w:rsid w:val="009865D4"/>
    <w:rsid w:val="00991D40"/>
    <w:rsid w:val="0099295F"/>
    <w:rsid w:val="009968F0"/>
    <w:rsid w:val="009B57FF"/>
    <w:rsid w:val="009C0B9E"/>
    <w:rsid w:val="009C3CFD"/>
    <w:rsid w:val="009E23FC"/>
    <w:rsid w:val="009E658F"/>
    <w:rsid w:val="009E69E3"/>
    <w:rsid w:val="009F7984"/>
    <w:rsid w:val="00A02102"/>
    <w:rsid w:val="00A10B88"/>
    <w:rsid w:val="00A117E7"/>
    <w:rsid w:val="00A15A5F"/>
    <w:rsid w:val="00A26921"/>
    <w:rsid w:val="00A27C06"/>
    <w:rsid w:val="00A3213D"/>
    <w:rsid w:val="00A60377"/>
    <w:rsid w:val="00A675E2"/>
    <w:rsid w:val="00A7652F"/>
    <w:rsid w:val="00A77355"/>
    <w:rsid w:val="00AC02B2"/>
    <w:rsid w:val="00AC2013"/>
    <w:rsid w:val="00AD415A"/>
    <w:rsid w:val="00B033A4"/>
    <w:rsid w:val="00B248C2"/>
    <w:rsid w:val="00B446D0"/>
    <w:rsid w:val="00B44B25"/>
    <w:rsid w:val="00B5080C"/>
    <w:rsid w:val="00B675F1"/>
    <w:rsid w:val="00B75B31"/>
    <w:rsid w:val="00B80A91"/>
    <w:rsid w:val="00B926B0"/>
    <w:rsid w:val="00BB67B7"/>
    <w:rsid w:val="00BC52D5"/>
    <w:rsid w:val="00BD33B1"/>
    <w:rsid w:val="00BD4EA9"/>
    <w:rsid w:val="00BE0217"/>
    <w:rsid w:val="00BE71EC"/>
    <w:rsid w:val="00C012A3"/>
    <w:rsid w:val="00C04AB3"/>
    <w:rsid w:val="00C304FE"/>
    <w:rsid w:val="00C515E5"/>
    <w:rsid w:val="00C566B3"/>
    <w:rsid w:val="00C622BC"/>
    <w:rsid w:val="00CB5B99"/>
    <w:rsid w:val="00CE67DF"/>
    <w:rsid w:val="00CF2FB9"/>
    <w:rsid w:val="00CF7C5F"/>
    <w:rsid w:val="00D00905"/>
    <w:rsid w:val="00D05353"/>
    <w:rsid w:val="00D1587A"/>
    <w:rsid w:val="00D331DC"/>
    <w:rsid w:val="00D3464F"/>
    <w:rsid w:val="00D42A54"/>
    <w:rsid w:val="00D76F3B"/>
    <w:rsid w:val="00D938FE"/>
    <w:rsid w:val="00DA5971"/>
    <w:rsid w:val="00DB32BE"/>
    <w:rsid w:val="00DB7507"/>
    <w:rsid w:val="00DB7E3E"/>
    <w:rsid w:val="00DC0AC0"/>
    <w:rsid w:val="00DC2B5F"/>
    <w:rsid w:val="00DC54E4"/>
    <w:rsid w:val="00DD784D"/>
    <w:rsid w:val="00DF225C"/>
    <w:rsid w:val="00E476CD"/>
    <w:rsid w:val="00E705B1"/>
    <w:rsid w:val="00EA3804"/>
    <w:rsid w:val="00EA45AA"/>
    <w:rsid w:val="00EC2679"/>
    <w:rsid w:val="00EE08A3"/>
    <w:rsid w:val="00EE08A5"/>
    <w:rsid w:val="00EE414A"/>
    <w:rsid w:val="00EF4FF4"/>
    <w:rsid w:val="00F119F1"/>
    <w:rsid w:val="00F20BFF"/>
    <w:rsid w:val="00F2436E"/>
    <w:rsid w:val="00F32F37"/>
    <w:rsid w:val="00F42015"/>
    <w:rsid w:val="00F437E7"/>
    <w:rsid w:val="00F463A4"/>
    <w:rsid w:val="00F605F0"/>
    <w:rsid w:val="00F933CC"/>
    <w:rsid w:val="00FA6EFA"/>
    <w:rsid w:val="00FE35B9"/>
    <w:rsid w:val="00FE5322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088A"/>
  <w15:chartTrackingRefBased/>
  <w15:docId w15:val="{89405202-6B2D-470D-B2F9-8B9398E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3CFD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rsid w:val="00C622BC"/>
    <w:pPr>
      <w:keepNext/>
      <w:keepLines/>
      <w:spacing w:before="240" w:after="0"/>
      <w:outlineLvl w:val="0"/>
    </w:pPr>
    <w:rPr>
      <w:rFonts w:eastAsiaTheme="majorEastAsia" w:cstheme="majorBidi"/>
      <w:b/>
      <w:color w:val="FFFFFF" w:themeColor="background1"/>
      <w:sz w:val="72"/>
      <w:szCs w:val="32"/>
    </w:rPr>
  </w:style>
  <w:style w:type="paragraph" w:styleId="Heading2">
    <w:name w:val="heading 2"/>
    <w:aliases w:val="Heading small"/>
    <w:basedOn w:val="Normal"/>
    <w:next w:val="Normal"/>
    <w:link w:val="Heading2Char"/>
    <w:uiPriority w:val="9"/>
    <w:unhideWhenUsed/>
    <w:rsid w:val="002F1351"/>
    <w:pPr>
      <w:keepNext/>
      <w:keepLines/>
      <w:spacing w:before="40" w:after="0"/>
      <w:outlineLvl w:val="1"/>
    </w:pPr>
    <w:rPr>
      <w:rFonts w:eastAsiaTheme="majorEastAsia" w:cstheme="majorBidi"/>
      <w:b/>
      <w:color w:val="889DA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A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BC"/>
    <w:rPr>
      <w:rFonts w:ascii="Inter" w:eastAsiaTheme="majorEastAsia" w:hAnsi="Inter" w:cstheme="majorBidi"/>
      <w:b/>
      <w:color w:val="FFFFFF" w:themeColor="background1"/>
      <w:sz w:val="72"/>
      <w:szCs w:val="32"/>
    </w:rPr>
  </w:style>
  <w:style w:type="paragraph" w:styleId="ListParagraph">
    <w:name w:val="List Paragraph"/>
    <w:basedOn w:val="Normal"/>
    <w:uiPriority w:val="34"/>
    <w:qFormat/>
    <w:rsid w:val="00F11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FD"/>
  </w:style>
  <w:style w:type="paragraph" w:styleId="Footer">
    <w:name w:val="footer"/>
    <w:basedOn w:val="Normal"/>
    <w:link w:val="Foot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FD"/>
  </w:style>
  <w:style w:type="paragraph" w:styleId="NoSpacing">
    <w:name w:val="No Spacing"/>
    <w:basedOn w:val="Normal"/>
    <w:link w:val="NoSpacingChar"/>
    <w:rsid w:val="009C3CFD"/>
    <w:pPr>
      <w:spacing w:after="8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rsid w:val="009C3CFD"/>
    <w:rPr>
      <w:rFonts w:ascii="Inter" w:eastAsiaTheme="minorEastAsia" w:hAnsi="Inter"/>
      <w:lang w:val="en-US"/>
    </w:rPr>
  </w:style>
  <w:style w:type="paragraph" w:styleId="Title">
    <w:name w:val="Title"/>
    <w:aliases w:val="Hero Title"/>
    <w:basedOn w:val="Normal"/>
    <w:next w:val="Normal"/>
    <w:link w:val="TitleChar"/>
    <w:uiPriority w:val="10"/>
    <w:rsid w:val="00DC54E4"/>
    <w:pPr>
      <w:spacing w:before="240" w:after="240" w:line="240" w:lineRule="auto"/>
      <w:contextualSpacing/>
      <w:outlineLvl w:val="0"/>
    </w:pPr>
    <w:rPr>
      <w:rFonts w:asciiTheme="minorHAnsi" w:eastAsia="Times New Roman" w:hAnsiTheme="minorHAnsi" w:cs="Times New Roman"/>
      <w:b/>
      <w:color w:val="889DAC" w:themeColor="text2"/>
      <w:spacing w:val="5"/>
      <w:kern w:val="28"/>
      <w:sz w:val="44"/>
      <w:szCs w:val="52"/>
      <w:lang w:val="en-US"/>
    </w:rPr>
  </w:style>
  <w:style w:type="character" w:customStyle="1" w:styleId="TitleChar">
    <w:name w:val="Title Char"/>
    <w:aliases w:val="Hero Title Char"/>
    <w:basedOn w:val="DefaultParagraphFont"/>
    <w:link w:val="Title"/>
    <w:uiPriority w:val="10"/>
    <w:rsid w:val="00DC54E4"/>
    <w:rPr>
      <w:rFonts w:eastAsia="Times New Roman" w:cs="Times New Roman"/>
      <w:b/>
      <w:color w:val="889DAC" w:themeColor="text2"/>
      <w:spacing w:val="5"/>
      <w:kern w:val="28"/>
      <w:sz w:val="44"/>
      <w:szCs w:val="52"/>
      <w:lang w:val="en-US"/>
    </w:rPr>
  </w:style>
  <w:style w:type="paragraph" w:customStyle="1" w:styleId="tablehead">
    <w:name w:val="tablehead"/>
    <w:basedOn w:val="Normal"/>
    <w:next w:val="Normal"/>
    <w:rsid w:val="003847F4"/>
    <w:pPr>
      <w:keepNext/>
      <w:keepLines/>
      <w:spacing w:after="0" w:line="240" w:lineRule="auto"/>
    </w:pPr>
    <w:rPr>
      <w:rFonts w:ascii="Arial" w:eastAsia="Times New Roman" w:hAnsi="Arial" w:cs="Times New Roman"/>
      <w:b/>
      <w:color w:val="FFFFFF"/>
      <w:sz w:val="16"/>
      <w:szCs w:val="20"/>
      <w:lang w:val="en-AU"/>
    </w:rPr>
  </w:style>
  <w:style w:type="paragraph" w:customStyle="1" w:styleId="Normalbodytext">
    <w:name w:val="Normal body text"/>
    <w:basedOn w:val="Normal"/>
    <w:link w:val="NormalbodytextChar"/>
    <w:rsid w:val="003847F4"/>
    <w:pPr>
      <w:spacing w:after="0" w:line="240" w:lineRule="auto"/>
    </w:pPr>
    <w:rPr>
      <w:rFonts w:eastAsia="Times New Roman" w:cs="Times New Roman"/>
    </w:rPr>
  </w:style>
  <w:style w:type="character" w:customStyle="1" w:styleId="NormalbodytextChar">
    <w:name w:val="Normal body text Char"/>
    <w:link w:val="Normalbodytext"/>
    <w:rsid w:val="003847F4"/>
    <w:rPr>
      <w:rFonts w:ascii="Inter" w:eastAsia="Times New Roman" w:hAnsi="Inter" w:cs="Times New Roman"/>
    </w:rPr>
  </w:style>
  <w:style w:type="character" w:customStyle="1" w:styleId="Heading2Char">
    <w:name w:val="Heading 2 Char"/>
    <w:aliases w:val="Heading small Char"/>
    <w:basedOn w:val="DefaultParagraphFont"/>
    <w:link w:val="Heading2"/>
    <w:uiPriority w:val="9"/>
    <w:rsid w:val="002F1351"/>
    <w:rPr>
      <w:rFonts w:ascii="Inter" w:eastAsiaTheme="majorEastAsia" w:hAnsi="Inter" w:cstheme="majorBidi"/>
      <w:b/>
      <w:color w:val="889DAC" w:themeColor="text2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4EA9"/>
    <w:pPr>
      <w:tabs>
        <w:tab w:val="right" w:leader="dot" w:pos="9968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6F3B"/>
    <w:pPr>
      <w:spacing w:before="120" w:after="0"/>
      <w:ind w:left="284"/>
    </w:pPr>
    <w:rPr>
      <w:rFonts w:asciiTheme="minorHAnsi" w:hAnsiTheme="minorHAnsi"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11C6"/>
    <w:pPr>
      <w:spacing w:after="0"/>
      <w:ind w:left="567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597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4EA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71"/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paragraph" w:customStyle="1" w:styleId="Level2Indent">
    <w:name w:val="Level 2 Indent"/>
    <w:basedOn w:val="Normal"/>
    <w:link w:val="Level2IndentChar"/>
    <w:rsid w:val="00DA5971"/>
    <w:pPr>
      <w:spacing w:before="120" w:after="120" w:line="360" w:lineRule="auto"/>
      <w:ind w:left="340"/>
    </w:pPr>
    <w:rPr>
      <w:rFonts w:eastAsiaTheme="minorEastAsia"/>
      <w:color w:val="1B1626" w:themeColor="text1"/>
      <w:lang w:val="en-US"/>
    </w:rPr>
  </w:style>
  <w:style w:type="paragraph" w:customStyle="1" w:styleId="Level3Indent">
    <w:name w:val="Level 3 Indent"/>
    <w:basedOn w:val="Normal"/>
    <w:link w:val="Level3IndentChar"/>
    <w:rsid w:val="00DA5971"/>
    <w:pPr>
      <w:spacing w:before="120" w:after="120" w:line="360" w:lineRule="auto"/>
      <w:ind w:left="680"/>
    </w:pPr>
    <w:rPr>
      <w:rFonts w:eastAsiaTheme="minorEastAsia"/>
      <w:lang w:val="en-US"/>
    </w:rPr>
  </w:style>
  <w:style w:type="character" w:customStyle="1" w:styleId="Level2IndentChar">
    <w:name w:val="Level 2 Indent Char"/>
    <w:basedOn w:val="DefaultParagraphFont"/>
    <w:link w:val="Level2Indent"/>
    <w:rsid w:val="00DA5971"/>
    <w:rPr>
      <w:rFonts w:ascii="Inter" w:eastAsiaTheme="minorEastAsia" w:hAnsi="Inter"/>
      <w:color w:val="1B1626" w:themeColor="text1"/>
      <w:lang w:val="en-US"/>
    </w:rPr>
  </w:style>
  <w:style w:type="character" w:customStyle="1" w:styleId="Level3IndentChar">
    <w:name w:val="Level 3 Indent Char"/>
    <w:basedOn w:val="DefaultParagraphFont"/>
    <w:link w:val="Level3Indent"/>
    <w:rsid w:val="00DA5971"/>
    <w:rPr>
      <w:rFonts w:ascii="Inter" w:eastAsiaTheme="minorEastAsia" w:hAnsi="Inter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C622BC"/>
    <w:pPr>
      <w:numPr>
        <w:ilvl w:val="1"/>
      </w:numPr>
    </w:pPr>
    <w:rPr>
      <w:rFonts w:eastAsiaTheme="minorEastAsia"/>
      <w:b/>
      <w:color w:val="4D3F6D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622BC"/>
    <w:rPr>
      <w:rFonts w:ascii="Inter" w:eastAsiaTheme="minorEastAsia" w:hAnsi="Inter"/>
      <w:b/>
      <w:color w:val="4D3F6D" w:themeColor="text1" w:themeTint="BF"/>
      <w:spacing w:val="15"/>
      <w:sz w:val="32"/>
    </w:rPr>
  </w:style>
  <w:style w:type="character" w:styleId="Strong">
    <w:name w:val="Strong"/>
    <w:basedOn w:val="DefaultParagraphFont"/>
    <w:uiPriority w:val="22"/>
    <w:rsid w:val="00C622BC"/>
    <w:rPr>
      <w:rFonts w:ascii="Inter" w:hAnsi="Inter"/>
      <w:b/>
      <w:bCs/>
    </w:rPr>
  </w:style>
  <w:style w:type="paragraph" w:customStyle="1" w:styleId="H1-Heading">
    <w:name w:val="H1-Heading"/>
    <w:basedOn w:val="List"/>
    <w:link w:val="H1-HeadingChar"/>
    <w:autoRedefine/>
    <w:rsid w:val="00DC54E4"/>
    <w:pPr>
      <w:numPr>
        <w:numId w:val="1"/>
      </w:numPr>
      <w:spacing w:after="120"/>
    </w:pPr>
    <w:rPr>
      <w:rFonts w:asciiTheme="minorHAnsi" w:hAnsiTheme="minorHAnsi"/>
      <w:b/>
      <w:color w:val="889DAC" w:themeColor="text2"/>
      <w:sz w:val="44"/>
    </w:rPr>
  </w:style>
  <w:style w:type="paragraph" w:customStyle="1" w:styleId="Level2Bullet">
    <w:name w:val="Level2 Bullet"/>
    <w:basedOn w:val="List"/>
    <w:next w:val="H1-Heading"/>
    <w:autoRedefine/>
    <w:rsid w:val="00D3464F"/>
    <w:pPr>
      <w:numPr>
        <w:ilvl w:val="1"/>
        <w:numId w:val="3"/>
      </w:numPr>
      <w:spacing w:before="120"/>
    </w:pPr>
    <w:rPr>
      <w:b/>
      <w:color w:val="4D3F6D" w:themeColor="text1" w:themeTint="BF"/>
      <w:sz w:val="28"/>
    </w:rPr>
  </w:style>
  <w:style w:type="paragraph" w:customStyle="1" w:styleId="Level3Bullet">
    <w:name w:val="Level3 Bullet"/>
    <w:basedOn w:val="Level2Bullet"/>
    <w:rsid w:val="007D1FA3"/>
    <w:pPr>
      <w:numPr>
        <w:ilvl w:val="0"/>
        <w:numId w:val="0"/>
      </w:numPr>
    </w:pPr>
    <w:rPr>
      <w:color w:val="F8E1E3" w:themeColor="accent6"/>
      <w:sz w:val="24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171D29"/>
    <w:rPr>
      <w:rFonts w:ascii="Inter" w:hAnsi="Inter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171D29"/>
    <w:pPr>
      <w:numPr>
        <w:numId w:val="5"/>
      </w:numPr>
      <w:contextualSpacing/>
    </w:pPr>
  </w:style>
  <w:style w:type="character" w:customStyle="1" w:styleId="H1-HeadingChar">
    <w:name w:val="H1-Heading Char"/>
    <w:basedOn w:val="ListBulletChar"/>
    <w:link w:val="H1-Heading"/>
    <w:rsid w:val="00DC54E4"/>
    <w:rPr>
      <w:rFonts w:ascii="Inter" w:hAnsi="Inter"/>
      <w:b/>
      <w:color w:val="889DAC" w:themeColor="text2"/>
      <w:sz w:val="44"/>
    </w:rPr>
  </w:style>
  <w:style w:type="paragraph" w:customStyle="1" w:styleId="Level22Bullet">
    <w:name w:val="Level22 Bullet"/>
    <w:basedOn w:val="H1-Heading"/>
    <w:autoRedefine/>
    <w:rsid w:val="001E3050"/>
    <w:pPr>
      <w:numPr>
        <w:ilvl w:val="1"/>
      </w:numPr>
    </w:pPr>
    <w:rPr>
      <w:color w:val="4D3F6D" w:themeColor="text1" w:themeTint="BF"/>
      <w:sz w:val="28"/>
    </w:rPr>
  </w:style>
  <w:style w:type="paragraph" w:styleId="List">
    <w:name w:val="List"/>
    <w:basedOn w:val="Normal"/>
    <w:uiPriority w:val="99"/>
    <w:semiHidden/>
    <w:unhideWhenUsed/>
    <w:rsid w:val="00171D29"/>
    <w:pPr>
      <w:ind w:left="283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71D2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1D2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1D29"/>
    <w:pPr>
      <w:spacing w:after="120"/>
      <w:ind w:left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71D29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171D2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1D29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1D29"/>
    <w:pPr>
      <w:numPr>
        <w:numId w:val="11"/>
      </w:numPr>
      <w:contextualSpacing/>
    </w:pPr>
  </w:style>
  <w:style w:type="paragraph" w:customStyle="1" w:styleId="Level33Bullet">
    <w:name w:val="Level33 Bullet"/>
    <w:basedOn w:val="H1-Heading"/>
    <w:rsid w:val="00A117E7"/>
    <w:pPr>
      <w:numPr>
        <w:ilvl w:val="2"/>
      </w:numPr>
    </w:pPr>
    <w:rPr>
      <w:color w:val="93A6B4" w:themeColor="text2" w:themeTint="E6"/>
      <w:sz w:val="24"/>
    </w:rPr>
  </w:style>
  <w:style w:type="paragraph" w:customStyle="1" w:styleId="Level44Bullet">
    <w:name w:val="Level44 Bullet"/>
    <w:basedOn w:val="Level33Bullet"/>
    <w:rsid w:val="00A117E7"/>
    <w:pPr>
      <w:numPr>
        <w:ilvl w:val="3"/>
      </w:numPr>
    </w:pPr>
    <w:rPr>
      <w:color w:val="F8E1E3" w:themeColor="accent6"/>
      <w:sz w:val="22"/>
    </w:rPr>
  </w:style>
  <w:style w:type="paragraph" w:customStyle="1" w:styleId="Parasmall">
    <w:name w:val="Para small"/>
    <w:basedOn w:val="Normal"/>
    <w:rsid w:val="00C012A3"/>
    <w:rPr>
      <w:sz w:val="20"/>
      <w:shd w:val="clear" w:color="auto" w:fill="FFFFFF"/>
    </w:rPr>
  </w:style>
  <w:style w:type="character" w:styleId="Emphasis">
    <w:name w:val="Emphasis"/>
    <w:basedOn w:val="DefaultParagraphFont"/>
    <w:uiPriority w:val="20"/>
    <w:rsid w:val="00D938F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rsid w:val="004E126D"/>
    <w:pPr>
      <w:outlineLvl w:val="9"/>
    </w:pPr>
    <w:rPr>
      <w:rFonts w:asciiTheme="majorHAnsi" w:hAnsiTheme="majorHAnsi"/>
      <w:b w:val="0"/>
      <w:color w:val="27943E" w:themeColor="accent1" w:themeShade="BF"/>
      <w:sz w:val="32"/>
      <w:lang w:val="en-US"/>
    </w:rPr>
  </w:style>
  <w:style w:type="paragraph" w:customStyle="1" w:styleId="H1-Heading16B">
    <w:name w:val="H1- Heading (16 B)"/>
    <w:basedOn w:val="Title"/>
    <w:link w:val="H1-Heading16BChar"/>
    <w:qFormat/>
    <w:rsid w:val="00B675F1"/>
    <w:rPr>
      <w:color w:val="3F4F5A" w:themeColor="text2" w:themeShade="80"/>
      <w:sz w:val="28"/>
    </w:rPr>
  </w:style>
  <w:style w:type="paragraph" w:customStyle="1" w:styleId="H2-Heading14B">
    <w:name w:val="H2- Heading (14 B)"/>
    <w:basedOn w:val="Normal"/>
    <w:link w:val="H2-Heading14BChar"/>
    <w:qFormat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character" w:customStyle="1" w:styleId="H1-Heading16BChar">
    <w:name w:val="H1- Heading (16 B) Char"/>
    <w:basedOn w:val="TitleChar"/>
    <w:link w:val="H1-Heading16B"/>
    <w:rsid w:val="00B675F1"/>
    <w:rPr>
      <w:rFonts w:eastAsia="Times New Roman" w:cs="Times New Roman"/>
      <w:b/>
      <w:color w:val="3F4F5A" w:themeColor="text2" w:themeShade="80"/>
      <w:spacing w:val="5"/>
      <w:kern w:val="28"/>
      <w:sz w:val="28"/>
      <w:szCs w:val="52"/>
      <w:lang w:val="en-US"/>
    </w:rPr>
  </w:style>
  <w:style w:type="paragraph" w:customStyle="1" w:styleId="H3-Heading12B">
    <w:name w:val="H3- Heading (12 B)"/>
    <w:basedOn w:val="Normal"/>
    <w:link w:val="H3-Heading12BChar"/>
    <w:qFormat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character" w:customStyle="1" w:styleId="H2-Heading14BChar">
    <w:name w:val="H2- Heading (14 B) Char"/>
    <w:basedOn w:val="DefaultParagraphFont"/>
    <w:link w:val="H2-Heading14B"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paragraph" w:customStyle="1" w:styleId="H4-Heading16B">
    <w:name w:val="H4- Heading (16 B)"/>
    <w:basedOn w:val="Normal"/>
    <w:link w:val="H4-Heading16BChar"/>
    <w:rsid w:val="00A7652F"/>
    <w:rPr>
      <w:rFonts w:asciiTheme="minorHAnsi" w:hAnsiTheme="minorHAnsi" w:cstheme="minorHAnsi"/>
      <w:b/>
      <w:bCs/>
      <w:color w:val="889DAC" w:themeColor="text2"/>
      <w:sz w:val="32"/>
      <w:szCs w:val="32"/>
      <w:lang w:val="en-US"/>
    </w:rPr>
  </w:style>
  <w:style w:type="character" w:customStyle="1" w:styleId="H3-Heading12BChar">
    <w:name w:val="H3- Heading (12 B) Char"/>
    <w:basedOn w:val="DefaultParagraphFont"/>
    <w:link w:val="H3-Heading12B"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paragraph" w:customStyle="1" w:styleId="H5-Heading14B">
    <w:name w:val="H5- Heading (14 B)"/>
    <w:basedOn w:val="Normal"/>
    <w:link w:val="H5-Heading14BChar"/>
    <w:rsid w:val="00A7652F"/>
    <w:rPr>
      <w:rFonts w:asciiTheme="minorHAnsi" w:hAnsiTheme="minorHAnsi" w:cstheme="minorHAnsi"/>
      <w:b/>
      <w:bCs/>
      <w:color w:val="889DAC" w:themeColor="text2"/>
      <w:sz w:val="28"/>
      <w:szCs w:val="28"/>
      <w:lang w:val="en-US"/>
    </w:rPr>
  </w:style>
  <w:style w:type="character" w:customStyle="1" w:styleId="H4-Heading16BChar">
    <w:name w:val="H4- Heading (16 B) Char"/>
    <w:basedOn w:val="DefaultParagraphFont"/>
    <w:link w:val="H4-Heading16B"/>
    <w:rsid w:val="00A7652F"/>
    <w:rPr>
      <w:rFonts w:cstheme="minorHAnsi"/>
      <w:b/>
      <w:bCs/>
      <w:color w:val="889DAC" w:themeColor="text2"/>
      <w:sz w:val="32"/>
      <w:szCs w:val="32"/>
      <w:lang w:val="en-US"/>
    </w:rPr>
  </w:style>
  <w:style w:type="paragraph" w:customStyle="1" w:styleId="S1-SubHeadline14B">
    <w:name w:val="S1- Sub Headline (14 B)"/>
    <w:basedOn w:val="Normal"/>
    <w:link w:val="S1-SubHeadline14BChar"/>
    <w:qFormat/>
    <w:rsid w:val="005B4EAC"/>
    <w:rPr>
      <w:rFonts w:asciiTheme="minorHAnsi" w:hAnsiTheme="minorHAnsi" w:cstheme="minorHAnsi"/>
      <w:b/>
      <w:bCs/>
      <w:color w:val="5E7687" w:themeColor="text2" w:themeShade="BF"/>
      <w:sz w:val="24"/>
      <w:szCs w:val="32"/>
      <w:lang w:val="en-US"/>
    </w:rPr>
  </w:style>
  <w:style w:type="character" w:customStyle="1" w:styleId="H5-Heading14BChar">
    <w:name w:val="H5- Heading (14 B) Char"/>
    <w:basedOn w:val="DefaultParagraphFont"/>
    <w:link w:val="H5-Heading14B"/>
    <w:rsid w:val="00A7652F"/>
    <w:rPr>
      <w:rFonts w:cstheme="minorHAnsi"/>
      <w:b/>
      <w:bCs/>
      <w:color w:val="889DAC" w:themeColor="text2"/>
      <w:sz w:val="28"/>
      <w:szCs w:val="28"/>
      <w:lang w:val="en-US"/>
    </w:rPr>
  </w:style>
  <w:style w:type="paragraph" w:customStyle="1" w:styleId="S2-SubHeadline12B">
    <w:name w:val="S2- Sub Headline (12 B)"/>
    <w:basedOn w:val="Normal"/>
    <w:link w:val="S2-SubHeadline12BChar"/>
    <w:qFormat/>
    <w:rsid w:val="00741782"/>
    <w:rPr>
      <w:rFonts w:asciiTheme="minorHAnsi" w:hAnsiTheme="minorHAnsi" w:cstheme="minorHAnsi"/>
      <w:b/>
      <w:bCs/>
      <w:color w:val="5E7687" w:themeColor="text2" w:themeShade="BF"/>
      <w:sz w:val="24"/>
      <w:szCs w:val="28"/>
      <w:lang w:val="en-US"/>
    </w:rPr>
  </w:style>
  <w:style w:type="character" w:customStyle="1" w:styleId="S1-SubHeadline14BChar">
    <w:name w:val="S1- Sub Headline (14 B) Char"/>
    <w:basedOn w:val="DefaultParagraphFont"/>
    <w:link w:val="S1-SubHeadline14B"/>
    <w:rsid w:val="005B4EAC"/>
    <w:rPr>
      <w:rFonts w:cstheme="minorHAnsi"/>
      <w:b/>
      <w:bCs/>
      <w:color w:val="5E7687" w:themeColor="text2" w:themeShade="BF"/>
      <w:sz w:val="24"/>
      <w:szCs w:val="32"/>
      <w:lang w:val="en-US"/>
    </w:rPr>
  </w:style>
  <w:style w:type="paragraph" w:customStyle="1" w:styleId="S3-SubHeadline12B">
    <w:name w:val="S3- Sub Headline (12 B)"/>
    <w:basedOn w:val="Normal"/>
    <w:link w:val="S3-SubHeadline12BChar"/>
    <w:rsid w:val="00A7652F"/>
    <w:rPr>
      <w:rFonts w:asciiTheme="minorHAnsi" w:hAnsiTheme="minorHAnsi" w:cstheme="minorHAnsi"/>
      <w:b/>
      <w:bCs/>
      <w:color w:val="F8E1E3" w:themeColor="accent6"/>
      <w:sz w:val="24"/>
      <w:szCs w:val="24"/>
      <w:lang w:val="en-US"/>
    </w:rPr>
  </w:style>
  <w:style w:type="character" w:customStyle="1" w:styleId="S2-SubHeadline12BChar">
    <w:name w:val="S2- Sub Headline (12 B) Char"/>
    <w:basedOn w:val="DefaultParagraphFont"/>
    <w:link w:val="S2-SubHeadline12B"/>
    <w:rsid w:val="00741782"/>
    <w:rPr>
      <w:rFonts w:cstheme="minorHAnsi"/>
      <w:b/>
      <w:bCs/>
      <w:color w:val="5E7687" w:themeColor="text2" w:themeShade="BF"/>
      <w:sz w:val="24"/>
      <w:szCs w:val="28"/>
      <w:lang w:val="en-US"/>
    </w:rPr>
  </w:style>
  <w:style w:type="paragraph" w:customStyle="1" w:styleId="P1-Paragraph14R">
    <w:name w:val="P1- Paragraph (14 R)"/>
    <w:basedOn w:val="Normal"/>
    <w:link w:val="P1-Paragraph14RChar"/>
    <w:qFormat/>
    <w:rsid w:val="005B4EAC"/>
    <w:rPr>
      <w:rFonts w:asciiTheme="minorHAnsi" w:hAnsiTheme="minorHAnsi" w:cstheme="minorHAnsi"/>
      <w:color w:val="141617" w:themeColor="background2" w:themeShade="1A"/>
      <w:sz w:val="24"/>
      <w:szCs w:val="28"/>
      <w:lang w:val="en-US"/>
    </w:rPr>
  </w:style>
  <w:style w:type="character" w:customStyle="1" w:styleId="S3-SubHeadline12BChar">
    <w:name w:val="S3- Sub Headline (12 B) Char"/>
    <w:basedOn w:val="DefaultParagraphFont"/>
    <w:link w:val="S3-SubHeadline12B"/>
    <w:rsid w:val="00A7652F"/>
    <w:rPr>
      <w:rFonts w:cstheme="minorHAnsi"/>
      <w:b/>
      <w:bCs/>
      <w:color w:val="F8E1E3" w:themeColor="accent6"/>
      <w:sz w:val="24"/>
      <w:szCs w:val="24"/>
      <w:lang w:val="en-US"/>
    </w:rPr>
  </w:style>
  <w:style w:type="paragraph" w:customStyle="1" w:styleId="P2-Paragraph11R">
    <w:name w:val="P2- Paragraph (11 R)"/>
    <w:basedOn w:val="Normal"/>
    <w:link w:val="P2-Paragraph11RChar"/>
    <w:qFormat/>
    <w:rsid w:val="00B675F1"/>
    <w:rPr>
      <w:rFonts w:asciiTheme="minorHAnsi" w:hAnsiTheme="minorHAnsi" w:cstheme="minorHAnsi"/>
      <w:color w:val="141617" w:themeColor="background2" w:themeShade="1A"/>
      <w:sz w:val="20"/>
      <w:szCs w:val="24"/>
      <w:lang w:val="en-US"/>
    </w:rPr>
  </w:style>
  <w:style w:type="character" w:customStyle="1" w:styleId="P1-Paragraph14RChar">
    <w:name w:val="P1- Paragraph (14 R) Char"/>
    <w:basedOn w:val="DefaultParagraphFont"/>
    <w:link w:val="P1-Paragraph14R"/>
    <w:rsid w:val="005B4EAC"/>
    <w:rPr>
      <w:rFonts w:cstheme="minorHAnsi"/>
      <w:color w:val="141617" w:themeColor="background2" w:themeShade="1A"/>
      <w:sz w:val="24"/>
      <w:szCs w:val="28"/>
      <w:lang w:val="en-US"/>
    </w:rPr>
  </w:style>
  <w:style w:type="paragraph" w:customStyle="1" w:styleId="P3-Paragraph10R">
    <w:name w:val="P3- Paragraph (10 R)"/>
    <w:basedOn w:val="Normal"/>
    <w:link w:val="P3-Paragraph10RChar"/>
    <w:qFormat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character" w:customStyle="1" w:styleId="P2-Paragraph11RChar">
    <w:name w:val="P2- Paragraph (11 R) Char"/>
    <w:basedOn w:val="DefaultParagraphFont"/>
    <w:link w:val="P2-Paragraph11R"/>
    <w:rsid w:val="00B675F1"/>
    <w:rPr>
      <w:rFonts w:cstheme="minorHAnsi"/>
      <w:color w:val="141617" w:themeColor="background2" w:themeShade="1A"/>
      <w:sz w:val="20"/>
      <w:szCs w:val="24"/>
      <w:lang w:val="en-US"/>
    </w:rPr>
  </w:style>
  <w:style w:type="character" w:customStyle="1" w:styleId="P3-Paragraph10RChar">
    <w:name w:val="P3- Paragraph (10 R) Char"/>
    <w:basedOn w:val="DefaultParagraphFont"/>
    <w:link w:val="P3-Paragraph10R"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paragraph" w:customStyle="1" w:styleId="Style1">
    <w:name w:val="Style1"/>
    <w:basedOn w:val="Normal"/>
    <w:link w:val="Style1Char"/>
    <w:rsid w:val="007B1496"/>
    <w:pPr>
      <w:spacing w:line="240" w:lineRule="auto"/>
      <w:ind w:left="680" w:right="567"/>
    </w:pPr>
    <w:rPr>
      <w:rFonts w:asciiTheme="minorHAnsi" w:hAnsiTheme="minorHAnsi"/>
      <w:b/>
      <w:sz w:val="64"/>
    </w:rPr>
  </w:style>
  <w:style w:type="paragraph" w:customStyle="1" w:styleId="C1-CoverHeader">
    <w:name w:val="C1- Cover Header"/>
    <w:basedOn w:val="Normal"/>
    <w:link w:val="C1-CoverHeaderChar"/>
    <w:qFormat/>
    <w:rsid w:val="005B4EAC"/>
    <w:pPr>
      <w:spacing w:line="240" w:lineRule="auto"/>
      <w:ind w:left="680" w:right="567"/>
    </w:pPr>
    <w:rPr>
      <w:rFonts w:ascii="Calibri" w:hAnsi="Calibri"/>
      <w:b/>
      <w:sz w:val="56"/>
      <w:lang w:val="en-US"/>
    </w:rPr>
  </w:style>
  <w:style w:type="character" w:customStyle="1" w:styleId="Style1Char">
    <w:name w:val="Style1 Char"/>
    <w:basedOn w:val="DefaultParagraphFont"/>
    <w:link w:val="Style1"/>
    <w:rsid w:val="007B1496"/>
    <w:rPr>
      <w:b/>
      <w:sz w:val="64"/>
    </w:rPr>
  </w:style>
  <w:style w:type="table" w:styleId="TableGrid">
    <w:name w:val="Table Grid"/>
    <w:aliases w:val="SAP New Branding Table Style"/>
    <w:basedOn w:val="TableNormal"/>
    <w:uiPriority w:val="59"/>
    <w:rsid w:val="0070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-CoverHeaderChar">
    <w:name w:val="C1- Cover Header Char"/>
    <w:basedOn w:val="DefaultParagraphFont"/>
    <w:link w:val="C1-CoverHeader"/>
    <w:rsid w:val="005B4EAC"/>
    <w:rPr>
      <w:rFonts w:ascii="Calibri" w:hAnsi="Calibri"/>
      <w:b/>
      <w:sz w:val="56"/>
      <w:lang w:val="en-US"/>
    </w:rPr>
  </w:style>
  <w:style w:type="table" w:styleId="ListTable3-Accent3">
    <w:name w:val="List Table 3 Accent 3"/>
    <w:basedOn w:val="TableNormal"/>
    <w:uiPriority w:val="48"/>
    <w:rsid w:val="00701936"/>
    <w:pPr>
      <w:spacing w:after="0" w:line="240" w:lineRule="auto"/>
    </w:pPr>
    <w:tblPr>
      <w:tblStyleRowBandSize w:val="1"/>
      <w:tblStyleColBandSize w:val="1"/>
      <w:tblBorders>
        <w:top w:val="single" w:sz="4" w:space="0" w:color="DB3025" w:themeColor="accent3"/>
        <w:left w:val="single" w:sz="4" w:space="0" w:color="DB3025" w:themeColor="accent3"/>
        <w:bottom w:val="single" w:sz="4" w:space="0" w:color="DB3025" w:themeColor="accent3"/>
        <w:right w:val="single" w:sz="4" w:space="0" w:color="DB30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3025" w:themeFill="accent3"/>
      </w:tcPr>
    </w:tblStylePr>
    <w:tblStylePr w:type="lastRow">
      <w:rPr>
        <w:b/>
        <w:bCs/>
      </w:rPr>
      <w:tblPr/>
      <w:tcPr>
        <w:tcBorders>
          <w:top w:val="double" w:sz="4" w:space="0" w:color="DB30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3025" w:themeColor="accent3"/>
          <w:right w:val="single" w:sz="4" w:space="0" w:color="DB3025" w:themeColor="accent3"/>
        </w:tcBorders>
      </w:tcPr>
    </w:tblStylePr>
    <w:tblStylePr w:type="band1Horz">
      <w:tblPr/>
      <w:tcPr>
        <w:tcBorders>
          <w:top w:val="single" w:sz="4" w:space="0" w:color="DB3025" w:themeColor="accent3"/>
          <w:bottom w:val="single" w:sz="4" w:space="0" w:color="DB30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3025" w:themeColor="accent3"/>
          <w:left w:val="nil"/>
        </w:tcBorders>
      </w:tcPr>
    </w:tblStylePr>
    <w:tblStylePr w:type="swCell">
      <w:tblPr/>
      <w:tcPr>
        <w:tcBorders>
          <w:top w:val="double" w:sz="4" w:space="0" w:color="DB3025" w:themeColor="accent3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23FC"/>
    <w:rPr>
      <w:color w:val="605E5C"/>
      <w:shd w:val="clear" w:color="auto" w:fill="E1DFDD"/>
    </w:rPr>
  </w:style>
  <w:style w:type="paragraph" w:customStyle="1" w:styleId="BulletL1">
    <w:name w:val="Bullet L1"/>
    <w:basedOn w:val="P2-Paragraph11R"/>
    <w:link w:val="BulletL1Char"/>
    <w:qFormat/>
    <w:rsid w:val="003E16AB"/>
    <w:pPr>
      <w:numPr>
        <w:numId w:val="14"/>
      </w:numPr>
    </w:pPr>
    <w:rPr>
      <w:b/>
      <w:bCs/>
      <w:sz w:val="18"/>
      <w:shd w:val="clear" w:color="auto" w:fill="FFFFFF"/>
    </w:rPr>
  </w:style>
  <w:style w:type="paragraph" w:customStyle="1" w:styleId="BulletL2">
    <w:name w:val="Bullet L2"/>
    <w:basedOn w:val="P2-Paragraph11R"/>
    <w:link w:val="BulletL2Char"/>
    <w:qFormat/>
    <w:rsid w:val="00B675F1"/>
    <w:pPr>
      <w:numPr>
        <w:ilvl w:val="1"/>
        <w:numId w:val="14"/>
      </w:numPr>
    </w:pPr>
    <w:rPr>
      <w:sz w:val="18"/>
      <w:szCs w:val="20"/>
      <w:shd w:val="clear" w:color="auto" w:fill="FFFFFF"/>
    </w:rPr>
  </w:style>
  <w:style w:type="character" w:customStyle="1" w:styleId="BulletL1Char">
    <w:name w:val="Bullet L1 Char"/>
    <w:basedOn w:val="P2-Paragraph11RChar"/>
    <w:link w:val="BulletL1"/>
    <w:rsid w:val="003E16AB"/>
    <w:rPr>
      <w:rFonts w:cstheme="minorHAnsi"/>
      <w:b/>
      <w:bCs/>
      <w:color w:val="141617" w:themeColor="background2" w:themeShade="1A"/>
      <w:sz w:val="18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916B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character" w:customStyle="1" w:styleId="BulletL2Char">
    <w:name w:val="Bullet L2 Char"/>
    <w:basedOn w:val="P2-Paragraph11RChar"/>
    <w:link w:val="BulletL2"/>
    <w:rsid w:val="00B675F1"/>
    <w:rPr>
      <w:rFonts w:cstheme="minorHAnsi"/>
      <w:color w:val="141617" w:themeColor="background2" w:themeShade="1A"/>
      <w:sz w:val="18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916B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16B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16B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16B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6707"/>
    <w:rPr>
      <w:color w:val="808080"/>
    </w:rPr>
  </w:style>
  <w:style w:type="character" w:customStyle="1" w:styleId="ui-provider">
    <w:name w:val="ui-provider"/>
    <w:basedOn w:val="DefaultParagraphFont"/>
    <w:rsid w:val="001D6BD3"/>
  </w:style>
  <w:style w:type="paragraph" w:styleId="NormalWeb">
    <w:name w:val="Normal (Web)"/>
    <w:basedOn w:val="Normal"/>
    <w:uiPriority w:val="99"/>
    <w:unhideWhenUsed/>
    <w:rsid w:val="00DF2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06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7_Work\80_INFOCEPTS%20TEMPLATE\InfoCepts%20Template_4.1\InfoCepts%20Word%20Template_4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F9CA49BDA42279F90E75DAAAD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6D1F-9E2C-46C8-90C6-1F3CFCE884B9}"/>
      </w:docPartPr>
      <w:docPartBody>
        <w:p w:rsidR="00526001" w:rsidRDefault="003E0665" w:rsidP="003E0665">
          <w:pPr>
            <w:pStyle w:val="8D6F9CA49BDA42279F90E75DAAAD354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swiss"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5"/>
    <w:rsid w:val="00062373"/>
    <w:rsid w:val="00196253"/>
    <w:rsid w:val="003B4509"/>
    <w:rsid w:val="003E0665"/>
    <w:rsid w:val="00526001"/>
    <w:rsid w:val="005F0BB1"/>
    <w:rsid w:val="009D5C1F"/>
    <w:rsid w:val="00F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373"/>
  </w:style>
  <w:style w:type="paragraph" w:customStyle="1" w:styleId="8D6F9CA49BDA42279F90E75DAAAD3542">
    <w:name w:val="8D6F9CA49BDA42279F90E75DAAAD3542"/>
    <w:rsid w:val="003E0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oceptsDataAI-1">
      <a:dk1>
        <a:srgbClr val="1B1626"/>
      </a:dk1>
      <a:lt1>
        <a:sysClr val="window" lastClr="FFFFFF"/>
      </a:lt1>
      <a:dk2>
        <a:srgbClr val="889DAC"/>
      </a:dk2>
      <a:lt2>
        <a:srgbClr val="D6D9DB"/>
      </a:lt2>
      <a:accent1>
        <a:srgbClr val="35C754"/>
      </a:accent1>
      <a:accent2>
        <a:srgbClr val="3676F4"/>
      </a:accent2>
      <a:accent3>
        <a:srgbClr val="DB3025"/>
      </a:accent3>
      <a:accent4>
        <a:srgbClr val="EBF3EA"/>
      </a:accent4>
      <a:accent5>
        <a:srgbClr val="E6E7EF"/>
      </a:accent5>
      <a:accent6>
        <a:srgbClr val="F8E1E3"/>
      </a:accent6>
      <a:hlink>
        <a:srgbClr val="0563C1"/>
      </a:hlink>
      <a:folHlink>
        <a:srgbClr val="954F72"/>
      </a:folHlink>
    </a:clrScheme>
    <a:fontScheme name="InfoCepts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66C5842A834BBB73C2D350053F15" ma:contentTypeVersion="14" ma:contentTypeDescription="Create a new document." ma:contentTypeScope="" ma:versionID="83f9b2a48d1db04bcfd050c6aac7b684">
  <xsd:schema xmlns:xsd="http://www.w3.org/2001/XMLSchema" xmlns:xs="http://www.w3.org/2001/XMLSchema" xmlns:p="http://schemas.microsoft.com/office/2006/metadata/properties" xmlns:ns2="383bf713-3249-44c3-aa3e-21dcd8538467" xmlns:ns3="ad5d5f6b-1860-4be3-9084-b802c0067af1" targetNamespace="http://schemas.microsoft.com/office/2006/metadata/properties" ma:root="true" ma:fieldsID="d2607feb36cfa148d9efc87def2e7dda" ns2:_="" ns3:_="">
    <xsd:import namespace="383bf713-3249-44c3-aa3e-21dcd8538467"/>
    <xsd:import namespace="ad5d5f6b-1860-4be3-9084-b802c0067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order0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bf713-3249-44c3-aa3e-21dcd8538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6" nillable="true" ma:displayName="order" ma:format="Dropdown" ma:internalName="order0" ma:percentage="FALSE">
      <xsd:simpleType>
        <xsd:restriction base="dms:Number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d5f6b-1860-4be3-9084-b802c0067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4af3c16-da64-4205-9cfb-7014516e5aa1}" ma:internalName="TaxCatchAll" ma:showField="CatchAllData" ma:web="ad5d5f6b-1860-4be3-9084-b802c0067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bf713-3249-44c3-aa3e-21dcd8538467">
      <Terms xmlns="http://schemas.microsoft.com/office/infopath/2007/PartnerControls"/>
    </lcf76f155ced4ddcb4097134ff3c332f>
    <TaxCatchAll xmlns="ad5d5f6b-1860-4be3-9084-b802c0067af1" xsi:nil="true"/>
    <order0 xmlns="383bf713-3249-44c3-aa3e-21dcd853846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C5A0B-EAEB-4C9F-B81E-4B7CD64A8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bf713-3249-44c3-aa3e-21dcd8538467"/>
    <ds:schemaRef ds:uri="ad5d5f6b-1860-4be3-9084-b802c0067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62C2B-6A28-419F-B317-0308EDA63E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CB381B-D113-493C-ACDE-09FB72D683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60CFCC-E049-4F15-BB5D-338D341BCC47}">
  <ds:schemaRefs>
    <ds:schemaRef ds:uri="http://schemas.microsoft.com/office/2006/metadata/properties"/>
    <ds:schemaRef ds:uri="http://schemas.microsoft.com/office/infopath/2007/PartnerControls"/>
    <ds:schemaRef ds:uri="383bf713-3249-44c3-aa3e-21dcd8538467"/>
    <ds:schemaRef ds:uri="ad5d5f6b-1860-4be3-9084-b802c0067a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InfoCepts Word Template_4.1</Template>
  <TotalTime>8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Your subject will go here</dc:subject>
  <dc:creator>InfoCepts</dc:creator>
  <cp:keywords/>
  <dc:description/>
  <cp:lastModifiedBy>Atharva Shirsalkar</cp:lastModifiedBy>
  <cp:revision>8</cp:revision>
  <dcterms:created xsi:type="dcterms:W3CDTF">2023-05-25T18:05:00Z</dcterms:created>
  <dcterms:modified xsi:type="dcterms:W3CDTF">2023-05-25T18:07:00Z</dcterms:modified>
  <cp:category>Version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0x010100EDE466C5842A834BBB73C2D350053F15</vt:lpwstr>
  </property>
  <property fmtid="{D5CDD505-2E9C-101B-9397-08002B2CF9AE}" pid="3" name="MediaServiceImageTags">
    <vt:lpwstr/>
  </property>
  <property fmtid="{D5CDD505-2E9C-101B-9397-08002B2CF9AE}" pid="4" name="GrammarlyDocumentId">
    <vt:lpwstr>33bd969274dd8dc5bfe046b44d6e245635d4dba7090238a9de43364da48ab8d6</vt:lpwstr>
  </property>
</Properties>
</file>